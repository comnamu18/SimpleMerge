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83683C" w:rsidRPr="005924ED" w:rsidRDefault="0021468B">
          <w:pPr>
            <w:pStyle w:val="a3"/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4593</wp:posOffset>
                </wp:positionV>
                <wp:extent cx="2552065" cy="2291080"/>
                <wp:effectExtent l="0" t="0" r="635" b="0"/>
                <wp:wrapNone/>
                <wp:docPr id="3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2065" cy="229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sdt>
            <w:sdtPr>
              <w:alias w:val="로고를 바꾸려면 오른쪽에 있는 아이콘을 클릭하세요."/>
              <w:tag w:val="로고를 바꾸려면 오른쪽에 있는 아이콘을 클릭하세요."/>
              <w:id w:val="-2090688503"/>
              <w:picture/>
            </w:sdtPr>
            <w:sdtEndPr/>
            <w:sdtContent/>
          </w:sdt>
        </w:p>
        <w:p w:rsidR="0083683C" w:rsidRPr="005924ED" w:rsidRDefault="0083683C"/>
        <w:p w:rsidR="0083683C" w:rsidRPr="005924ED" w:rsidRDefault="00932A02">
          <w:r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posOffset>85725</wp:posOffset>
                    </wp:positionH>
                    <wp:positionV relativeFrom="margin">
                      <wp:posOffset>2962275</wp:posOffset>
                    </wp:positionV>
                    <wp:extent cx="5591175" cy="3276600"/>
                    <wp:effectExtent l="0" t="0" r="9525" b="0"/>
                    <wp:wrapTight wrapText="bothSides">
                      <wp:wrapPolygon edited="0">
                        <wp:start x="0" y="0"/>
                        <wp:lineTo x="0" y="21474"/>
                        <wp:lineTo x="21563" y="21474"/>
                        <wp:lineTo x="21563" y="0"/>
                        <wp:lineTo x="0" y="0"/>
                      </wp:wrapPolygon>
                    </wp:wrapTight>
                    <wp:docPr id="2" name="텍스트 상자 2" descr="문서 제목 및 부제목을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1175" cy="3276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C58" w:rsidRPr="00C5786F" w:rsidRDefault="004F7C58" w:rsidP="009F01BA">
                                <w:pPr>
                                  <w:pStyle w:val="a6"/>
                                  <w:rPr>
                                    <w:b/>
                                    <w:szCs w:val="44"/>
                                  </w:rPr>
                                </w:pPr>
                                <w:r w:rsidRPr="00C5786F">
                                  <w:rPr>
                                    <w:b/>
                                    <w:szCs w:val="44"/>
                                  </w:rPr>
                                  <w:t>Software Engineering Class01 term project</w:t>
                                </w:r>
                              </w:p>
                              <w:p w:rsidR="004F7C58" w:rsidRPr="00C5786F" w:rsidRDefault="0015576E" w:rsidP="001877F5">
                                <w:pPr>
                                  <w:pStyle w:val="a5"/>
                                  <w:rPr>
                                    <w:b/>
                                    <w:sz w:val="4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48"/>
                                    </w:rPr>
                                    <w:alias w:val="제목"/>
                                    <w:tag w:val=""/>
                                    <w:id w:val="-156794236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F7C58" w:rsidRPr="00C5786F">
                                      <w:rPr>
                                        <w:b/>
                                        <w:sz w:val="48"/>
                                      </w:rPr>
                                      <w:t>SimpleMerge Team7</w:t>
                                    </w:r>
                                  </w:sdtContent>
                                </w:sdt>
                              </w:p>
                              <w:p w:rsidR="004F7C58" w:rsidRPr="001877F5" w:rsidRDefault="0015576E" w:rsidP="001877F5">
                                <w:pPr>
                                  <w:pStyle w:val="a6"/>
                                  <w:rPr>
                                    <w:b/>
                                    <w:sz w:val="72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72"/>
                                      <w:szCs w:val="44"/>
                                    </w:rPr>
                                    <w:alias w:val="부제목"/>
                                    <w:tag w:val=""/>
                                    <w:id w:val="9894472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F7C58" w:rsidRPr="001877F5">
                                      <w:rPr>
                                        <w:b/>
                                        <w:sz w:val="72"/>
                                        <w:szCs w:val="44"/>
                                      </w:rPr>
                                      <w:t>Software Requirements Specification</w:t>
                                    </w:r>
                                  </w:sdtContent>
                                </w:sdt>
                              </w:p>
                              <w:p w:rsidR="004F7C58" w:rsidRPr="001877F5" w:rsidRDefault="004F7C58" w:rsidP="001877F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" o:spid="_x0000_s1026" type="#_x0000_t202" alt="문서 제목 및 부제목을 표시하는 텍스트 박스" style="position:absolute;margin-left:6.75pt;margin-top:233.25pt;width:440.25pt;height:258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" filled="f" stroked="f" strokeweight=".5pt">
                    <v:textbox inset="0,0,0,0">
                      <w:txbxContent>
                        <w:p w:rsidR="004F7C58" w:rsidRPr="00C5786F" w:rsidRDefault="004F7C58" w:rsidP="009F01BA">
                          <w:pPr>
                            <w:pStyle w:val="a6"/>
                            <w:rPr>
                              <w:b/>
                              <w:szCs w:val="44"/>
                            </w:rPr>
                          </w:pPr>
                          <w:r w:rsidRPr="00C5786F">
                            <w:rPr>
                              <w:b/>
                              <w:szCs w:val="44"/>
                            </w:rPr>
                            <w:t>Software Engineering Class01 term project</w:t>
                          </w:r>
                        </w:p>
                        <w:p w:rsidR="004F7C58" w:rsidRPr="00C5786F" w:rsidRDefault="0015576E" w:rsidP="001877F5">
                          <w:pPr>
                            <w:pStyle w:val="a5"/>
                            <w:rPr>
                              <w:b/>
                              <w:sz w:val="48"/>
                            </w:rPr>
                          </w:pPr>
                          <w:sdt>
                            <w:sdtPr>
                              <w:rPr>
                                <w:b/>
                                <w:sz w:val="48"/>
                              </w:rPr>
                              <w:alias w:val="제목"/>
                              <w:tag w:val=""/>
                              <w:id w:val="-156794236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F7C58" w:rsidRPr="00C5786F">
                                <w:rPr>
                                  <w:b/>
                                  <w:sz w:val="48"/>
                                </w:rPr>
                                <w:t>SimpleMerge Team7</w:t>
                              </w:r>
                            </w:sdtContent>
                          </w:sdt>
                        </w:p>
                        <w:p w:rsidR="004F7C58" w:rsidRPr="001877F5" w:rsidRDefault="0015576E" w:rsidP="001877F5">
                          <w:pPr>
                            <w:pStyle w:val="a6"/>
                            <w:rPr>
                              <w:b/>
                              <w:sz w:val="72"/>
                              <w:szCs w:val="44"/>
                            </w:rPr>
                          </w:pPr>
                          <w:sdt>
                            <w:sdtPr>
                              <w:rPr>
                                <w:b/>
                                <w:sz w:val="72"/>
                                <w:szCs w:val="44"/>
                              </w:rPr>
                              <w:alias w:val="부제목"/>
                              <w:tag w:val=""/>
                              <w:id w:val="9894472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F7C58" w:rsidRPr="001877F5">
                                <w:rPr>
                                  <w:b/>
                                  <w:sz w:val="72"/>
                                  <w:szCs w:val="44"/>
                                </w:rPr>
                                <w:t>Software Requirements Specification</w:t>
                              </w:r>
                            </w:sdtContent>
                          </w:sdt>
                        </w:p>
                        <w:p w:rsidR="004F7C58" w:rsidRPr="001877F5" w:rsidRDefault="004F7C58" w:rsidP="001877F5"/>
                      </w:txbxContent>
                    </v:textbox>
                    <w10:wrap type="tight" anchorx="margin" anchory="margin"/>
                  </v:shape>
                </w:pict>
              </mc:Fallback>
            </mc:AlternateContent>
          </w:r>
          <w:r w:rsidR="006A0A9B"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7939405</wp:posOffset>
                    </wp:positionV>
                    <wp:extent cx="5943600" cy="737235"/>
                    <wp:effectExtent l="0" t="0" r="0" b="5715"/>
                    <wp:wrapTopAndBottom/>
                    <wp:docPr id="1" name="텍스트 상자 1" descr="회사 연락처 정보를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73723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84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회사 연락처 정보"/>
                                </w:tblPr>
                                <w:tblGrid>
                                  <w:gridCol w:w="2265"/>
                                  <w:gridCol w:w="813"/>
                                  <w:gridCol w:w="2715"/>
                                  <w:gridCol w:w="372"/>
                                  <w:gridCol w:w="2639"/>
                                </w:tblGrid>
                                <w:tr w:rsidR="004F7C58" w:rsidRPr="00DD73DC" w:rsidTr="006A0A9B">
                                  <w:sdt>
                                    <w:sdtPr>
                                      <w:alias w:val="주소"/>
                                      <w:tag w:val=""/>
                                      <w:id w:val="-2103253374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286" w:type="pct"/>
                                        </w:tcPr>
                                        <w:p w:rsidR="004F7C58" w:rsidRPr="00DD73DC" w:rsidRDefault="004F7C58">
                                          <w:pPr>
                                            <w:pStyle w:val="aa"/>
                                          </w:pPr>
                                          <w:r>
                                            <w:t>Team Leader</w:t>
                                          </w:r>
                                          <w: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김정민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462" w:type="pct"/>
                                    </w:tcPr>
                                    <w:p w:rsidR="004F7C58" w:rsidRPr="00DD73DC" w:rsidRDefault="004F7C58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42" w:type="pct"/>
                                    </w:tcPr>
                                    <w:p w:rsidR="004F7C58" w:rsidRDefault="004F7C58" w:rsidP="006A0A9B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T</w:t>
                                      </w:r>
                                      <w:r>
                                        <w:t>eam Member</w:t>
                                      </w:r>
                                    </w:p>
                                    <w:p w:rsidR="004F7C58" w:rsidRPr="00DD73DC" w:rsidRDefault="004F7C58" w:rsidP="006A0A9B">
                                      <w:pPr>
                                        <w:pStyle w:val="aa"/>
                                        <w:jc w:val="center"/>
                                      </w:pP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김상헌,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양종만,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이동현,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임기찬,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황선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준</w:t>
                                      </w:r>
                                    </w:p>
                                  </w:tc>
                                  <w:tc>
                                    <w:tcPr>
                                      <w:tcW w:w="211" w:type="pct"/>
                                    </w:tcPr>
                                    <w:p w:rsidR="004F7C58" w:rsidRPr="006A0A9B" w:rsidRDefault="004F7C58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499" w:type="pct"/>
                                    </w:tcPr>
                                    <w:sdt>
                                      <w:sdtPr>
                                        <w:alias w:val="전자 메일"/>
                                        <w:tag w:val=""/>
                                        <w:id w:val="1989432322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4F7C58" w:rsidRPr="00DD73DC" w:rsidRDefault="004F7C58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Writer</w:t>
                                          </w:r>
                                        </w:p>
                                      </w:sdtContent>
                                    </w:sdt>
                                    <w:p w:rsidR="004F7C58" w:rsidRPr="00DD73DC" w:rsidRDefault="0015576E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웹 주소"/>
                                          <w:tag w:val=""/>
                                          <w:id w:val="875888226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4F7C58">
                                            <w:rPr>
                                              <w:rFonts w:hint="eastAsia"/>
                                            </w:rPr>
                                            <w:t>김상헌,</w:t>
                                          </w:r>
                                          <w:r w:rsidR="004F7C58">
                                            <w:t xml:space="preserve"> </w:t>
                                          </w:r>
                                          <w:r w:rsidR="004F7C58">
                                            <w:rPr>
                                              <w:rFonts w:hint="eastAsia"/>
                                            </w:rPr>
                                            <w:t>이동현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4F7C58" w:rsidRPr="00DD73DC" w:rsidRDefault="004F7C58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텍스트 상자 1" o:spid="_x0000_s1027" type="#_x0000_t202" alt="회사 연락처 정보를 표시하는 텍스트 박스" style="position:absolute;margin-left:0;margin-top:625.15pt;width:468pt;height:58.0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" fillcolor="#f24f4f [3204]" stroked="f" strokeweight=".5pt">
                    <v:textbox inset="12.96pt,0,12.96pt,0">
                      <w:txbxContent>
                        <w:tbl>
                          <w:tblPr>
                            <w:tblW w:w="4984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회사 연락처 정보"/>
                          </w:tblPr>
                          <w:tblGrid>
                            <w:gridCol w:w="2265"/>
                            <w:gridCol w:w="813"/>
                            <w:gridCol w:w="2715"/>
                            <w:gridCol w:w="372"/>
                            <w:gridCol w:w="2639"/>
                          </w:tblGrid>
                          <w:tr w:rsidR="004F7C58" w:rsidRPr="00DD73DC" w:rsidTr="006A0A9B">
                            <w:sdt>
                              <w:sdtPr>
                                <w:alias w:val="주소"/>
                                <w:tag w:val=""/>
                                <w:id w:val="-2103253374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286" w:type="pct"/>
                                  </w:tcPr>
                                  <w:p w:rsidR="004F7C58" w:rsidRPr="00DD73DC" w:rsidRDefault="004F7C58">
                                    <w:pPr>
                                      <w:pStyle w:val="aa"/>
                                    </w:pPr>
                                    <w:r>
                                      <w:t>Team Leader</w:t>
                                    </w:r>
                                    <w:r>
                                      <w:br/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김정민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462" w:type="pct"/>
                              </w:tcPr>
                              <w:p w:rsidR="004F7C58" w:rsidRPr="00DD73DC" w:rsidRDefault="004F7C58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42" w:type="pct"/>
                              </w:tcPr>
                              <w:p w:rsidR="004F7C58" w:rsidRDefault="004F7C58" w:rsidP="006A0A9B">
                                <w:pPr>
                                  <w:pStyle w:val="aa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T</w:t>
                                </w:r>
                                <w:r>
                                  <w:t>eam Member</w:t>
                                </w:r>
                              </w:p>
                              <w:p w:rsidR="004F7C58" w:rsidRPr="00DD73DC" w:rsidRDefault="004F7C58" w:rsidP="006A0A9B">
                                <w:pPr>
                                  <w:pStyle w:val="aa"/>
                                  <w:jc w:val="center"/>
                                </w:pP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김상헌,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양종만,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이동현,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임기찬,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황선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준</w:t>
                                </w:r>
                              </w:p>
                            </w:tc>
                            <w:tc>
                              <w:tcPr>
                                <w:tcW w:w="211" w:type="pct"/>
                              </w:tcPr>
                              <w:p w:rsidR="004F7C58" w:rsidRPr="006A0A9B" w:rsidRDefault="004F7C58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499" w:type="pct"/>
                              </w:tcPr>
                              <w:sdt>
                                <w:sdtPr>
                                  <w:alias w:val="전자 메일"/>
                                  <w:tag w:val=""/>
                                  <w:id w:val="1989432322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4F7C58" w:rsidRPr="00DD73DC" w:rsidRDefault="004F7C58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Writer</w:t>
                                    </w:r>
                                  </w:p>
                                </w:sdtContent>
                              </w:sdt>
                              <w:p w:rsidR="004F7C58" w:rsidRPr="00DD73DC" w:rsidRDefault="0015576E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웹 주소"/>
                                    <w:tag w:val=""/>
                                    <w:id w:val="875888226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F7C58">
                                      <w:rPr>
                                        <w:rFonts w:hint="eastAsia"/>
                                      </w:rPr>
                                      <w:t>김상헌,</w:t>
                                    </w:r>
                                    <w:r w:rsidR="004F7C58">
                                      <w:t xml:space="preserve"> </w:t>
                                    </w:r>
                                    <w:r w:rsidR="004F7C58">
                                      <w:rPr>
                                        <w:rFonts w:hint="eastAsia"/>
                                      </w:rPr>
                                      <w:t>이동현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4F7C58" w:rsidRPr="00DD73DC" w:rsidRDefault="004F7C58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30202C" w:rsidRPr="005924ED">
            <w:br w:type="page"/>
          </w:r>
        </w:p>
      </w:sdtContent>
    </w:sdt>
    <w:sdt>
      <w:sdtPr>
        <w:rPr>
          <w:rFonts w:cstheme="minorBidi"/>
          <w:color w:val="4C483D" w:themeColor="text2"/>
          <w:sz w:val="12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cs="맑은 고딕"/>
          <w:b/>
          <w:bCs/>
          <w:noProof/>
        </w:rPr>
      </w:sdtEndPr>
      <w:sdtContent>
        <w:p w:rsidR="0083683C" w:rsidRPr="00DD73DC" w:rsidRDefault="006A0A9B" w:rsidP="00DD73DC">
          <w:pPr>
            <w:pStyle w:val="ae"/>
            <w:rPr>
              <w:sz w:val="52"/>
            </w:rPr>
          </w:pPr>
          <w:r>
            <w:rPr>
              <w:rFonts w:hint="eastAsia"/>
              <w:sz w:val="52"/>
              <w:lang w:val="ko-KR"/>
            </w:rPr>
            <w:t>C</w:t>
          </w:r>
          <w:r>
            <w:rPr>
              <w:sz w:val="52"/>
              <w:lang w:val="ko-KR"/>
            </w:rPr>
            <w:t>OTENTS</w:t>
          </w:r>
        </w:p>
        <w:p w:rsidR="0030202C" w:rsidRPr="00185E38" w:rsidRDefault="0030202C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20"/>
              <w:szCs w:val="20"/>
            </w:rPr>
          </w:pPr>
          <w:r w:rsidRPr="00DD73DC">
            <w:rPr>
              <w:b w:val="0"/>
              <w:bCs w:val="0"/>
              <w:sz w:val="18"/>
            </w:rPr>
            <w:fldChar w:fldCharType="begin"/>
          </w:r>
          <w:r w:rsidRPr="00DD73DC">
            <w:rPr>
              <w:b w:val="0"/>
              <w:bCs w:val="0"/>
              <w:sz w:val="18"/>
            </w:rPr>
            <w:instrText>TOC \o "1-2" \n "2-2" \h \z \u</w:instrText>
          </w:r>
          <w:r w:rsidRPr="00DD73DC">
            <w:rPr>
              <w:b w:val="0"/>
              <w:bCs w:val="0"/>
              <w:sz w:val="18"/>
            </w:rPr>
            <w:fldChar w:fldCharType="separate"/>
          </w:r>
          <w:hyperlink w:anchor="_Toc349734314" w:history="1">
            <w:r w:rsidR="006A0A9B" w:rsidRPr="00185E38">
              <w:rPr>
                <w:rStyle w:val="af"/>
                <w:rFonts w:hint="eastAsia"/>
                <w:noProof/>
                <w:sz w:val="28"/>
                <w:szCs w:val="20"/>
                <w:lang w:val="ko-KR"/>
              </w:rPr>
              <w:t>I</w:t>
            </w:r>
            <w:r w:rsidR="006A0A9B" w:rsidRPr="00185E38">
              <w:rPr>
                <w:rStyle w:val="af"/>
                <w:noProof/>
                <w:sz w:val="28"/>
                <w:szCs w:val="20"/>
                <w:lang w:val="ko-KR"/>
              </w:rPr>
              <w:t xml:space="preserve">ntroduction </w:t>
            </w:r>
            <w:r w:rsidR="006A0A9B" w:rsidRPr="00185E38">
              <w:rPr>
                <w:rStyle w:val="af"/>
                <w:rFonts w:hint="eastAsia"/>
                <w:noProof/>
                <w:sz w:val="28"/>
                <w:szCs w:val="20"/>
                <w:lang w:val="ko-KR"/>
              </w:rPr>
              <w:t>t</w:t>
            </w:r>
            <w:r w:rsidR="006A0A9B" w:rsidRPr="00185E38">
              <w:rPr>
                <w:rStyle w:val="af"/>
                <w:noProof/>
                <w:sz w:val="28"/>
                <w:szCs w:val="20"/>
                <w:lang w:val="ko-KR"/>
              </w:rPr>
              <w:t>o the System</w:t>
            </w:r>
            <w:r w:rsidRPr="00185E38">
              <w:rPr>
                <w:noProof/>
                <w:webHidden/>
                <w:sz w:val="20"/>
                <w:szCs w:val="20"/>
              </w:rPr>
              <w:tab/>
            </w:r>
            <w:r w:rsidR="00A932C6" w:rsidRPr="00185E38">
              <w:rPr>
                <w:noProof/>
                <w:webHidden/>
                <w:sz w:val="20"/>
                <w:szCs w:val="20"/>
              </w:rPr>
              <w:t>1</w:t>
            </w:r>
          </w:hyperlink>
        </w:p>
        <w:p w:rsidR="0030202C" w:rsidRPr="00185E38" w:rsidRDefault="0015576E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16" w:history="1">
            <w:r w:rsidR="00F877F8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D</w:t>
            </w:r>
            <w:r w:rsidR="00F877F8" w:rsidRPr="00185E38">
              <w:rPr>
                <w:rStyle w:val="af"/>
                <w:noProof/>
                <w:sz w:val="20"/>
                <w:szCs w:val="20"/>
                <w:lang w:val="ko-KR"/>
              </w:rPr>
              <w:t>efinition</w:t>
            </w:r>
          </w:hyperlink>
        </w:p>
        <w:p w:rsidR="0030202C" w:rsidRPr="00185E38" w:rsidRDefault="0015576E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17" w:history="1">
            <w:r w:rsidR="00F877F8" w:rsidRPr="00185E38">
              <w:rPr>
                <w:rStyle w:val="af"/>
                <w:noProof/>
                <w:sz w:val="20"/>
                <w:szCs w:val="20"/>
                <w:lang w:val="ko-KR"/>
              </w:rPr>
              <w:t>Target Platforms</w:t>
            </w:r>
          </w:hyperlink>
        </w:p>
        <w:p w:rsidR="0030202C" w:rsidRPr="00DD73DC" w:rsidRDefault="0015576E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18" w:history="1">
            <w:r w:rsidR="00F877F8" w:rsidRPr="00185E38">
              <w:rPr>
                <w:rStyle w:val="af"/>
                <w:noProof/>
                <w:sz w:val="20"/>
                <w:szCs w:val="20"/>
                <w:lang w:val="ko-KR"/>
              </w:rPr>
              <w:t>Development Platforms</w:t>
            </w:r>
          </w:hyperlink>
        </w:p>
        <w:p w:rsidR="0030202C" w:rsidRPr="00DD73DC" w:rsidRDefault="0015576E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hyperlink w:anchor="_Toc349734319" w:history="1">
            <w:r w:rsidR="006A0A9B" w:rsidRPr="00185E38">
              <w:rPr>
                <w:rStyle w:val="af"/>
                <w:noProof/>
                <w:sz w:val="28"/>
                <w:lang w:val="ko-KR"/>
              </w:rPr>
              <w:t>Usecase Event Flow</w:t>
            </w:r>
            <w:r w:rsidR="0030202C" w:rsidRPr="00DD73DC">
              <w:rPr>
                <w:noProof/>
                <w:webHidden/>
                <w:sz w:val="18"/>
              </w:rPr>
              <w:tab/>
            </w:r>
            <w:r w:rsidR="0030202C" w:rsidRPr="00DD73DC">
              <w:rPr>
                <w:noProof/>
                <w:webHidden/>
                <w:sz w:val="18"/>
              </w:rPr>
              <w:fldChar w:fldCharType="begin"/>
            </w:r>
            <w:r w:rsidR="0030202C" w:rsidRPr="00DD73DC">
              <w:rPr>
                <w:noProof/>
                <w:webHidden/>
                <w:sz w:val="18"/>
              </w:rPr>
              <w:instrText xml:space="preserve"> PAGEREF _Toc349734319 \h </w:instrText>
            </w:r>
            <w:r w:rsidR="0030202C" w:rsidRPr="00DD73DC">
              <w:rPr>
                <w:noProof/>
                <w:webHidden/>
                <w:sz w:val="18"/>
              </w:rPr>
            </w:r>
            <w:r w:rsidR="0030202C" w:rsidRPr="00DD73DC">
              <w:rPr>
                <w:noProof/>
                <w:webHidden/>
                <w:sz w:val="18"/>
              </w:rPr>
              <w:fldChar w:fldCharType="separate"/>
            </w:r>
            <w:r w:rsidR="006A0A9B">
              <w:rPr>
                <w:noProof/>
                <w:webHidden/>
                <w:sz w:val="18"/>
              </w:rPr>
              <w:t>2</w:t>
            </w:r>
            <w:r w:rsidR="0030202C" w:rsidRPr="00DD73DC">
              <w:rPr>
                <w:noProof/>
                <w:webHidden/>
                <w:sz w:val="18"/>
              </w:rPr>
              <w:fldChar w:fldCharType="end"/>
            </w:r>
          </w:hyperlink>
        </w:p>
        <w:p w:rsidR="0030202C" w:rsidRPr="00185E38" w:rsidRDefault="0015576E" w:rsidP="006A0A9B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20" w:history="1">
            <w:r w:rsidR="006A0A9B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U</w:t>
            </w:r>
            <w:r w:rsidR="006A0A9B" w:rsidRPr="00185E38">
              <w:rPr>
                <w:rStyle w:val="af"/>
                <w:noProof/>
                <w:sz w:val="20"/>
                <w:szCs w:val="20"/>
                <w:lang w:val="ko-KR"/>
              </w:rPr>
              <w:t>secase</w:t>
            </w:r>
          </w:hyperlink>
          <w:r w:rsidR="006A0A9B" w:rsidRPr="00185E38">
            <w:rPr>
              <w:rStyle w:val="af"/>
              <w:noProof/>
              <w:sz w:val="20"/>
              <w:szCs w:val="20"/>
              <w:u w:val="none"/>
              <w:lang w:val="ko-KR"/>
            </w:rPr>
            <w:t xml:space="preserve"> Diagram</w:t>
          </w:r>
        </w:p>
        <w:p w:rsidR="0030202C" w:rsidRPr="00185E38" w:rsidRDefault="0015576E" w:rsidP="00A41F6B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24" w:history="1">
            <w:r w:rsidR="006A0A9B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U</w:t>
            </w:r>
            <w:r w:rsidR="006A0A9B" w:rsidRPr="00185E38">
              <w:rPr>
                <w:rStyle w:val="af"/>
                <w:noProof/>
                <w:sz w:val="20"/>
                <w:szCs w:val="20"/>
                <w:lang w:val="ko-KR"/>
              </w:rPr>
              <w:t>secase Descriptions</w:t>
            </w:r>
          </w:hyperlink>
        </w:p>
        <w:p w:rsidR="0030202C" w:rsidRPr="002B3122" w:rsidRDefault="006A0A9B" w:rsidP="002B3122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r w:rsidRPr="00185E38">
            <w:rPr>
              <w:sz w:val="28"/>
            </w:rPr>
            <w:t>System Sequence Diagrams</w:t>
          </w:r>
          <w:hyperlink w:anchor="_Toc349734331" w:history="1">
            <w:r w:rsidR="0030202C" w:rsidRPr="00DD73DC">
              <w:rPr>
                <w:noProof/>
                <w:webHidden/>
                <w:sz w:val="18"/>
              </w:rPr>
              <w:tab/>
            </w:r>
            <w:r w:rsidR="00A932C6">
              <w:rPr>
                <w:noProof/>
                <w:webHidden/>
                <w:sz w:val="18"/>
              </w:rPr>
              <w:t>3</w:t>
            </w:r>
          </w:hyperlink>
        </w:p>
        <w:p w:rsidR="0030202C" w:rsidRPr="00DD73DC" w:rsidRDefault="0015576E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hyperlink w:anchor="_Toc349734336" w:history="1">
            <w:r w:rsidR="006A0A9B" w:rsidRPr="00185E38">
              <w:rPr>
                <w:rStyle w:val="af"/>
                <w:rFonts w:hint="eastAsia"/>
                <w:noProof/>
                <w:sz w:val="28"/>
                <w:szCs w:val="28"/>
                <w:lang w:val="ko-KR"/>
              </w:rPr>
              <w:t>N</w:t>
            </w:r>
            <w:r w:rsidR="006A0A9B" w:rsidRPr="00185E38">
              <w:rPr>
                <w:rStyle w:val="af"/>
                <w:noProof/>
                <w:sz w:val="28"/>
                <w:szCs w:val="28"/>
                <w:lang w:val="ko-KR"/>
              </w:rPr>
              <w:t>on-Functional requirements</w:t>
            </w:r>
            <w:r w:rsidR="0030202C" w:rsidRPr="00DD73DC">
              <w:rPr>
                <w:noProof/>
                <w:webHidden/>
                <w:sz w:val="18"/>
              </w:rPr>
              <w:tab/>
            </w:r>
            <w:r w:rsidR="00A932C6">
              <w:rPr>
                <w:noProof/>
                <w:webHidden/>
                <w:sz w:val="18"/>
              </w:rPr>
              <w:t>4</w:t>
            </w:r>
          </w:hyperlink>
        </w:p>
        <w:p w:rsidR="0030202C" w:rsidRPr="00185E38" w:rsidRDefault="0015576E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37" w:history="1">
            <w:r w:rsidR="00933397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Q</w:t>
            </w:r>
            <w:r w:rsidR="00933397" w:rsidRPr="00185E38">
              <w:rPr>
                <w:rStyle w:val="af"/>
                <w:noProof/>
                <w:sz w:val="20"/>
                <w:szCs w:val="20"/>
                <w:lang w:val="ko-KR"/>
              </w:rPr>
              <w:t>uality Requirements</w:t>
            </w:r>
          </w:hyperlink>
        </w:p>
        <w:p w:rsidR="0030202C" w:rsidRPr="00185E38" w:rsidRDefault="0015576E" w:rsidP="00933397">
          <w:pPr>
            <w:pStyle w:val="20"/>
            <w:rPr>
              <w:rStyle w:val="af"/>
              <w:noProof/>
              <w:color w:val="auto"/>
              <w:kern w:val="2"/>
              <w:sz w:val="20"/>
              <w:szCs w:val="20"/>
              <w:u w:val="none"/>
            </w:rPr>
          </w:pPr>
          <w:hyperlink w:anchor="_Toc349734338" w:history="1">
            <w:r w:rsidR="00933397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C</w:t>
            </w:r>
            <w:r w:rsidR="00933397" w:rsidRPr="00185E38">
              <w:rPr>
                <w:rStyle w:val="af"/>
                <w:noProof/>
                <w:sz w:val="20"/>
                <w:szCs w:val="20"/>
                <w:lang w:val="ko-KR"/>
              </w:rPr>
              <w:t>onstraints</w:t>
            </w:r>
          </w:hyperlink>
        </w:p>
        <w:p w:rsidR="0038466A" w:rsidRPr="00DD73DC" w:rsidRDefault="0015576E" w:rsidP="0038466A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hyperlink w:anchor="_Toc349734336" w:history="1">
            <w:r w:rsidR="0038466A" w:rsidRPr="00185E38">
              <w:rPr>
                <w:sz w:val="28"/>
                <w:szCs w:val="28"/>
              </w:rPr>
              <w:t>Appendix</w:t>
            </w:r>
            <w:r w:rsidR="0038466A" w:rsidRPr="00DD73DC">
              <w:rPr>
                <w:noProof/>
                <w:webHidden/>
                <w:sz w:val="18"/>
              </w:rPr>
              <w:tab/>
            </w:r>
            <w:r w:rsidR="00A932C6">
              <w:rPr>
                <w:noProof/>
                <w:webHidden/>
                <w:sz w:val="18"/>
              </w:rPr>
              <w:t>5</w:t>
            </w:r>
          </w:hyperlink>
        </w:p>
        <w:p w:rsidR="0038466A" w:rsidRPr="00185E38" w:rsidRDefault="0015576E" w:rsidP="0038466A">
          <w:pPr>
            <w:pStyle w:val="20"/>
            <w:rPr>
              <w:rStyle w:val="af"/>
              <w:noProof/>
              <w:sz w:val="20"/>
              <w:szCs w:val="20"/>
              <w:lang w:val="ko-KR"/>
            </w:rPr>
          </w:pPr>
          <w:hyperlink w:anchor="_Toc349734337" w:history="1">
            <w:r w:rsidR="0038466A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P</w:t>
            </w:r>
            <w:r w:rsidR="0038466A" w:rsidRPr="00185E38">
              <w:rPr>
                <w:rStyle w:val="af"/>
                <w:noProof/>
                <w:sz w:val="20"/>
                <w:szCs w:val="20"/>
                <w:lang w:val="ko-KR"/>
              </w:rPr>
              <w:t>roject Glossary</w:t>
            </w:r>
          </w:hyperlink>
        </w:p>
        <w:p w:rsidR="00F877F8" w:rsidRPr="00185E38" w:rsidRDefault="0015576E" w:rsidP="00F877F8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38" w:history="1">
            <w:r w:rsidR="00F877F8" w:rsidRPr="00185E38">
              <w:rPr>
                <w:rStyle w:val="af"/>
                <w:noProof/>
                <w:sz w:val="20"/>
                <w:szCs w:val="20"/>
                <w:lang w:val="ko-KR"/>
              </w:rPr>
              <w:t>Requirement Dependecy</w:t>
            </w:r>
          </w:hyperlink>
          <w:r w:rsidR="00F877F8" w:rsidRPr="00185E38">
            <w:rPr>
              <w:rStyle w:val="af"/>
              <w:noProof/>
              <w:sz w:val="20"/>
              <w:szCs w:val="20"/>
              <w:u w:val="none"/>
              <w:lang w:val="ko-KR"/>
            </w:rPr>
            <w:t xml:space="preserve"> Traceability</w:t>
          </w:r>
          <w:r w:rsidR="00A945A5">
            <w:rPr>
              <w:rStyle w:val="af"/>
              <w:noProof/>
              <w:sz w:val="20"/>
              <w:szCs w:val="20"/>
              <w:u w:val="none"/>
              <w:lang w:val="ko-KR"/>
            </w:rPr>
            <w:t xml:space="preserve"> Table</w:t>
          </w:r>
        </w:p>
        <w:p w:rsidR="0038466A" w:rsidRPr="00185E38" w:rsidRDefault="0015576E" w:rsidP="0038466A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38" w:history="1">
            <w:r w:rsidR="0038466A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D</w:t>
            </w:r>
            <w:r w:rsidR="0038466A" w:rsidRPr="00185E38">
              <w:rPr>
                <w:rStyle w:val="af"/>
                <w:noProof/>
                <w:sz w:val="20"/>
                <w:szCs w:val="20"/>
                <w:lang w:val="ko-KR"/>
              </w:rPr>
              <w:t>ocument Revision History</w:t>
            </w:r>
          </w:hyperlink>
        </w:p>
        <w:p w:rsidR="006A0A9B" w:rsidRPr="006A0A9B" w:rsidRDefault="006A0A9B" w:rsidP="006A0A9B">
          <w:pPr>
            <w:rPr>
              <w:lang w:val="ko-KR"/>
            </w:rPr>
          </w:pPr>
        </w:p>
        <w:p w:rsidR="0083683C" w:rsidRPr="00DD73DC" w:rsidRDefault="0030202C">
          <w:pPr>
            <w:rPr>
              <w:sz w:val="12"/>
            </w:rPr>
          </w:pPr>
          <w:r w:rsidRPr="00DD73DC">
            <w:rPr>
              <w:b/>
              <w:bCs/>
              <w:sz w:val="18"/>
              <w:szCs w:val="26"/>
            </w:rPr>
            <w:fldChar w:fldCharType="end"/>
          </w:r>
        </w:p>
      </w:sdtContent>
    </w:sdt>
    <w:p w:rsidR="0083683C" w:rsidRPr="00DD73DC" w:rsidRDefault="0083683C">
      <w:pPr>
        <w:rPr>
          <w:sz w:val="12"/>
        </w:rPr>
        <w:sectPr w:rsidR="0083683C" w:rsidRPr="00DD73DC">
          <w:footerReference w:type="default" r:id="rId11"/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83683C" w:rsidRPr="00EB76E3" w:rsidRDefault="00EB76E3" w:rsidP="00EB76E3">
      <w:pPr>
        <w:pStyle w:val="10"/>
      </w:pPr>
      <w:r w:rsidRPr="00EB76E3">
        <w:lastRenderedPageBreak/>
        <w:t xml:space="preserve">Introduction to the </w:t>
      </w:r>
      <w:proofErr w:type="spellStart"/>
      <w:r w:rsidRPr="00EB76E3">
        <w:t>Syste</w:t>
      </w:r>
      <w:proofErr w:type="spellEnd"/>
      <w:r>
        <w:rPr>
          <w:lang w:val="ko-KR"/>
        </w:rPr>
        <w:t>m</w:t>
      </w:r>
    </w:p>
    <w:p w:rsidR="0083683C" w:rsidRPr="00EB76E3" w:rsidRDefault="00EB76E3">
      <w:pPr>
        <w:pStyle w:val="2"/>
      </w:pPr>
      <w:proofErr w:type="spellStart"/>
      <w:r>
        <w:rPr>
          <w:rFonts w:hint="eastAsia"/>
          <w:lang w:val="ko-KR"/>
        </w:rPr>
        <w:t>D</w:t>
      </w:r>
      <w:r>
        <w:rPr>
          <w:lang w:val="ko-KR"/>
        </w:rPr>
        <w:t>efinition</w:t>
      </w:r>
      <w:proofErr w:type="spellEnd"/>
    </w:p>
    <w:p w:rsidR="0083683C" w:rsidRDefault="00EB76E3">
      <w:r>
        <w:t xml:space="preserve">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는 프로그램을 통해 기존에 있는 텍스트 파일을 불러오거나,</w:t>
      </w:r>
      <w:r>
        <w:t xml:space="preserve"> </w:t>
      </w:r>
      <w:r>
        <w:rPr>
          <w:rFonts w:hint="eastAsia"/>
        </w:rPr>
        <w:t>수정하고,</w:t>
      </w:r>
      <w:r>
        <w:t xml:space="preserve"> </w:t>
      </w:r>
      <w:r>
        <w:rPr>
          <w:rFonts w:hint="eastAsia"/>
        </w:rPr>
        <w:t>파일을 저장할 수 있다.</w:t>
      </w:r>
      <w:r>
        <w:t xml:space="preserve"> </w:t>
      </w:r>
      <w:r>
        <w:rPr>
          <w:rFonts w:hint="eastAsia"/>
        </w:rPr>
        <w:t xml:space="preserve">만약 </w:t>
      </w:r>
      <w:r>
        <w:t>2</w:t>
      </w:r>
      <w:r>
        <w:rPr>
          <w:rFonts w:hint="eastAsia"/>
        </w:rPr>
        <w:t>개의 파일에 내용이 다른 줄이 존재하면,</w:t>
      </w:r>
      <w:r>
        <w:t xml:space="preserve"> </w:t>
      </w:r>
      <w:r>
        <w:rPr>
          <w:rFonts w:hint="eastAsia"/>
        </w:rPr>
        <w:t>차이를 나타내고 한쪽으로 병합할 수 있는 프로그램이다.</w:t>
      </w:r>
    </w:p>
    <w:p w:rsidR="00DB0C56" w:rsidRDefault="00DB0C56" w:rsidP="00DB0C56">
      <w:pPr>
        <w:keepNext/>
      </w:pPr>
      <w:r>
        <w:rPr>
          <w:rFonts w:hint="eastAsia"/>
          <w:noProof/>
          <w:sz w:val="8"/>
        </w:rPr>
        <w:drawing>
          <wp:inline distT="0" distB="0" distL="0" distR="0">
            <wp:extent cx="5943600" cy="389509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filecm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56" w:rsidRPr="00EB76E3" w:rsidRDefault="00DB0C56" w:rsidP="00DB0C56">
      <w:pPr>
        <w:pStyle w:val="af9"/>
        <w:rPr>
          <w:sz w:val="8"/>
        </w:rPr>
      </w:pPr>
      <w:r>
        <w:t xml:space="preserve">Figure </w:t>
      </w:r>
      <w:r w:rsidR="004F7C58">
        <w:rPr>
          <w:noProof/>
        </w:rPr>
        <w:fldChar w:fldCharType="begin"/>
      </w:r>
      <w:r w:rsidR="004F7C58">
        <w:rPr>
          <w:noProof/>
        </w:rPr>
        <w:instrText xml:space="preserve"> SEQ Figure \* ARABIC </w:instrText>
      </w:r>
      <w:r w:rsidR="004F7C58">
        <w:rPr>
          <w:noProof/>
        </w:rPr>
        <w:fldChar w:fldCharType="separate"/>
      </w:r>
      <w:r>
        <w:rPr>
          <w:noProof/>
        </w:rPr>
        <w:t>1</w:t>
      </w:r>
      <w:r w:rsidR="004F7C58">
        <w:rPr>
          <w:noProof/>
        </w:rPr>
        <w:fldChar w:fldCharType="end"/>
      </w:r>
      <w:r>
        <w:t xml:space="preserve"> </w:t>
      </w:r>
      <w:r>
        <w:rPr>
          <w:rFonts w:hint="eastAsia"/>
        </w:rPr>
        <w:t>비슷한 프로그램의 사용 예시(</w:t>
      </w:r>
      <w:proofErr w:type="spellStart"/>
      <w:r>
        <w:t>WinMerge</w:t>
      </w:r>
      <w:proofErr w:type="spellEnd"/>
      <w:r>
        <w:t>)</w:t>
      </w:r>
    </w:p>
    <w:p w:rsidR="0083683C" w:rsidRPr="005924ED" w:rsidRDefault="00EB76E3">
      <w:pPr>
        <w:pStyle w:val="2"/>
      </w:pPr>
      <w:r w:rsidRPr="00D94FB7">
        <w:rPr>
          <w:rFonts w:hint="eastAsia"/>
        </w:rPr>
        <w:t>T</w:t>
      </w:r>
      <w:r w:rsidRPr="00D94FB7">
        <w:t>arget Platforms</w:t>
      </w:r>
    </w:p>
    <w:p w:rsidR="00D94FB7" w:rsidRDefault="00EB76E3" w:rsidP="00D94FB7">
      <w:pPr>
        <w:spacing w:after="0"/>
      </w:pPr>
      <w:r>
        <w:t xml:space="preserve"> </w:t>
      </w:r>
      <w:r w:rsidR="007C242E">
        <w:rPr>
          <w:rFonts w:hint="eastAsia"/>
        </w:rPr>
        <w:t>W</w:t>
      </w:r>
      <w:r w:rsidR="007C242E">
        <w:t>indows 7, 10</w:t>
      </w:r>
    </w:p>
    <w:p w:rsidR="00D94FB7" w:rsidRDefault="00D94FB7" w:rsidP="00D94FB7">
      <w:pPr>
        <w:spacing w:after="0"/>
      </w:pPr>
      <w:r>
        <w:rPr>
          <w:rFonts w:hint="eastAsia"/>
        </w:rPr>
        <w:t xml:space="preserve"> </w:t>
      </w:r>
      <w:r>
        <w:t>Ubuntu 16.04.4</w:t>
      </w:r>
    </w:p>
    <w:p w:rsidR="00D94FB7" w:rsidRDefault="00D94FB7" w:rsidP="00D94FB7">
      <w:pPr>
        <w:spacing w:after="0"/>
        <w:ind w:firstLineChars="50" w:firstLine="100"/>
      </w:pPr>
      <w:r>
        <w:rPr>
          <w:rFonts w:hint="eastAsia"/>
        </w:rPr>
        <w:t>I</w:t>
      </w:r>
      <w:r>
        <w:t xml:space="preserve">OS </w:t>
      </w:r>
    </w:p>
    <w:p w:rsidR="00D94FB7" w:rsidRDefault="00D94FB7" w:rsidP="00D94FB7">
      <w:pPr>
        <w:spacing w:after="0"/>
      </w:pPr>
    </w:p>
    <w:p w:rsidR="00D94FB7" w:rsidRDefault="00D94FB7" w:rsidP="00D94FB7">
      <w:pPr>
        <w:spacing w:after="0"/>
      </w:pPr>
    </w:p>
    <w:p w:rsidR="00D94FB7" w:rsidRPr="00D94FB7" w:rsidRDefault="00D94FB7" w:rsidP="00D94FB7">
      <w:pPr>
        <w:spacing w:after="0"/>
      </w:pPr>
    </w:p>
    <w:p w:rsidR="0083683C" w:rsidRPr="00D94FB7" w:rsidRDefault="00DB0C56">
      <w:pPr>
        <w:pStyle w:val="2"/>
      </w:pPr>
      <w:r w:rsidRPr="00D94FB7">
        <w:rPr>
          <w:rFonts w:hint="eastAsia"/>
        </w:rPr>
        <w:lastRenderedPageBreak/>
        <w:t>D</w:t>
      </w:r>
      <w:r w:rsidRPr="00D94FB7">
        <w:t>evelopment Platforms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560"/>
        <w:gridCol w:w="6437"/>
      </w:tblGrid>
      <w:tr w:rsidR="00584F22" w:rsidRPr="00FF73B9" w:rsidTr="00983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84F22" w:rsidRPr="00FF73B9" w:rsidRDefault="00584F22" w:rsidP="00B10EEC">
            <w:pPr>
              <w:pStyle w:val="afa"/>
              <w:ind w:leftChars="0" w:left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J</w:t>
            </w:r>
            <w:r w:rsidRPr="00FF73B9">
              <w:rPr>
                <w:sz w:val="22"/>
              </w:rPr>
              <w:t>DK</w:t>
            </w:r>
          </w:p>
        </w:tc>
        <w:tc>
          <w:tcPr>
            <w:tcW w:w="6437" w:type="dxa"/>
          </w:tcPr>
          <w:p w:rsidR="00584F22" w:rsidRPr="00FF73B9" w:rsidRDefault="00990F12" w:rsidP="00B10EEC">
            <w:pPr>
              <w:pStyle w:val="afa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8.0.1</w:t>
            </w:r>
          </w:p>
        </w:tc>
      </w:tr>
      <w:tr w:rsidR="00584F22" w:rsidRPr="00FF73B9" w:rsidTr="0098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84F22" w:rsidRPr="00FF73B9" w:rsidRDefault="00584F22" w:rsidP="00B10EEC">
            <w:pPr>
              <w:pStyle w:val="afa"/>
              <w:ind w:leftChars="0" w:left="0"/>
              <w:rPr>
                <w:sz w:val="22"/>
              </w:rPr>
            </w:pPr>
            <w:proofErr w:type="spellStart"/>
            <w:r w:rsidRPr="00FF73B9">
              <w:rPr>
                <w:rFonts w:hint="eastAsia"/>
                <w:sz w:val="22"/>
              </w:rPr>
              <w:t>G</w:t>
            </w:r>
            <w:r w:rsidRPr="00FF73B9">
              <w:rPr>
                <w:sz w:val="22"/>
              </w:rPr>
              <w:t>raddle</w:t>
            </w:r>
            <w:proofErr w:type="spellEnd"/>
          </w:p>
        </w:tc>
        <w:tc>
          <w:tcPr>
            <w:tcW w:w="6437" w:type="dxa"/>
          </w:tcPr>
          <w:p w:rsidR="00584F22" w:rsidRPr="00FF73B9" w:rsidRDefault="00584F22" w:rsidP="00B10EEC">
            <w:pPr>
              <w:pStyle w:val="af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4</w:t>
            </w:r>
            <w:r w:rsidRPr="00FF73B9">
              <w:rPr>
                <w:sz w:val="22"/>
              </w:rPr>
              <w:t>.7</w:t>
            </w:r>
          </w:p>
        </w:tc>
      </w:tr>
      <w:tr w:rsidR="00584F22" w:rsidRPr="00FF73B9" w:rsidTr="00983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84F22" w:rsidRPr="00FF73B9" w:rsidRDefault="00584F22" w:rsidP="00B10EEC">
            <w:pPr>
              <w:pStyle w:val="afa"/>
              <w:ind w:leftChars="0" w:left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E</w:t>
            </w:r>
            <w:r w:rsidRPr="00FF73B9">
              <w:rPr>
                <w:sz w:val="22"/>
              </w:rPr>
              <w:t>clipse</w:t>
            </w:r>
          </w:p>
        </w:tc>
        <w:tc>
          <w:tcPr>
            <w:tcW w:w="6437" w:type="dxa"/>
          </w:tcPr>
          <w:p w:rsidR="00584F22" w:rsidRPr="00FF73B9" w:rsidRDefault="00584F22" w:rsidP="00B10EEC">
            <w:pPr>
              <w:pStyle w:val="af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O</w:t>
            </w:r>
            <w:r w:rsidRPr="00FF73B9">
              <w:rPr>
                <w:sz w:val="22"/>
              </w:rPr>
              <w:t>xygen 4.7.3a</w:t>
            </w:r>
          </w:p>
        </w:tc>
      </w:tr>
      <w:tr w:rsidR="00983FED" w:rsidRPr="00FF73B9" w:rsidTr="0098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83FED" w:rsidRPr="00983FED" w:rsidRDefault="00983FED" w:rsidP="00B10EEC">
            <w:pPr>
              <w:pStyle w:val="afa"/>
              <w:ind w:leftChars="0" w:left="0"/>
              <w:rPr>
                <w:rFonts w:eastAsia="맑은 고딕" w:cs="맑은 고딕"/>
                <w:b w:val="0"/>
                <w:bCs w:val="0"/>
                <w:sz w:val="22"/>
              </w:rPr>
            </w:pPr>
            <w:r w:rsidRPr="00983FED">
              <w:rPr>
                <w:rFonts w:eastAsia="맑은 고딕" w:cs="맑은 고딕"/>
                <w:sz w:val="22"/>
              </w:rPr>
              <w:t>JavaFX</w:t>
            </w:r>
          </w:p>
          <w:p w:rsidR="00983FED" w:rsidRPr="00983FED" w:rsidRDefault="00983FED" w:rsidP="00B10EEC">
            <w:pPr>
              <w:pStyle w:val="afa"/>
              <w:ind w:leftChars="0" w:left="0"/>
              <w:rPr>
                <w:rFonts w:eastAsia="바탕"/>
                <w:sz w:val="22"/>
              </w:rPr>
            </w:pPr>
            <w:r>
              <w:rPr>
                <w:rFonts w:eastAsia="바탕" w:hint="eastAsia"/>
                <w:sz w:val="22"/>
              </w:rPr>
              <w:t>S</w:t>
            </w:r>
            <w:r>
              <w:rPr>
                <w:rFonts w:eastAsia="바탕"/>
                <w:sz w:val="22"/>
              </w:rPr>
              <w:t>cene Builder</w:t>
            </w:r>
          </w:p>
        </w:tc>
        <w:tc>
          <w:tcPr>
            <w:tcW w:w="6437" w:type="dxa"/>
          </w:tcPr>
          <w:p w:rsidR="00983FED" w:rsidRPr="00983FED" w:rsidRDefault="00983FED" w:rsidP="00B10EEC">
            <w:pPr>
              <w:pStyle w:val="af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바탕"/>
                <w:sz w:val="22"/>
              </w:rPr>
            </w:pPr>
            <w:r>
              <w:rPr>
                <w:rFonts w:eastAsia="바탕" w:hint="eastAsia"/>
                <w:sz w:val="22"/>
              </w:rPr>
              <w:t>8</w:t>
            </w:r>
            <w:r>
              <w:rPr>
                <w:rFonts w:eastAsia="바탕"/>
                <w:sz w:val="22"/>
              </w:rPr>
              <w:t>.4.1</w:t>
            </w:r>
          </w:p>
        </w:tc>
      </w:tr>
      <w:tr w:rsidR="009F1C07" w:rsidRPr="00FF73B9" w:rsidTr="00983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F1C07" w:rsidRPr="00983FED" w:rsidRDefault="009F1C07" w:rsidP="00B10EEC">
            <w:pPr>
              <w:pStyle w:val="afa"/>
              <w:ind w:leftChars="0" w:left="0"/>
              <w:rPr>
                <w:rFonts w:eastAsia="맑은 고딕" w:cs="맑은 고딕"/>
                <w:sz w:val="22"/>
              </w:rPr>
            </w:pPr>
            <w:r>
              <w:rPr>
                <w:rFonts w:eastAsia="맑은 고딕" w:cs="맑은 고딕" w:hint="eastAsia"/>
                <w:sz w:val="22"/>
              </w:rPr>
              <w:t>J</w:t>
            </w:r>
            <w:r w:rsidR="0060307A">
              <w:rPr>
                <w:rFonts w:eastAsia="맑은 고딕" w:cs="맑은 고딕"/>
                <w:sz w:val="22"/>
              </w:rPr>
              <w:t>u</w:t>
            </w:r>
            <w:r>
              <w:rPr>
                <w:rFonts w:eastAsia="맑은 고딕" w:cs="맑은 고딕"/>
                <w:sz w:val="22"/>
              </w:rPr>
              <w:t>nit</w:t>
            </w:r>
          </w:p>
        </w:tc>
        <w:tc>
          <w:tcPr>
            <w:tcW w:w="6437" w:type="dxa"/>
          </w:tcPr>
          <w:p w:rsidR="009F1C07" w:rsidRDefault="00D554C9" w:rsidP="00B10EEC">
            <w:pPr>
              <w:pStyle w:val="af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바탕"/>
                <w:sz w:val="22"/>
              </w:rPr>
            </w:pPr>
            <w:r>
              <w:rPr>
                <w:rFonts w:eastAsia="바탕" w:hint="eastAsia"/>
                <w:sz w:val="22"/>
              </w:rPr>
              <w:t>4</w:t>
            </w:r>
            <w:r>
              <w:rPr>
                <w:rFonts w:eastAsia="바탕"/>
                <w:sz w:val="22"/>
              </w:rPr>
              <w:t>.12</w:t>
            </w:r>
          </w:p>
        </w:tc>
      </w:tr>
      <w:tr w:rsidR="009F1C07" w:rsidRPr="00FF73B9" w:rsidTr="0098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F1C07" w:rsidRPr="00983FED" w:rsidRDefault="009F1C07" w:rsidP="00B10EEC">
            <w:pPr>
              <w:pStyle w:val="afa"/>
              <w:ind w:leftChars="0" w:left="0"/>
              <w:rPr>
                <w:rFonts w:eastAsia="맑은 고딕" w:cs="맑은 고딕"/>
                <w:sz w:val="22"/>
              </w:rPr>
            </w:pPr>
            <w:proofErr w:type="spellStart"/>
            <w:r>
              <w:rPr>
                <w:rFonts w:eastAsia="맑은 고딕" w:cs="맑은 고딕" w:hint="eastAsia"/>
                <w:sz w:val="22"/>
              </w:rPr>
              <w:t>E</w:t>
            </w:r>
            <w:r>
              <w:rPr>
                <w:rFonts w:eastAsia="맑은 고딕" w:cs="맑은 고딕"/>
                <w:sz w:val="22"/>
              </w:rPr>
              <w:t>asyMock</w:t>
            </w:r>
            <w:proofErr w:type="spellEnd"/>
          </w:p>
        </w:tc>
        <w:tc>
          <w:tcPr>
            <w:tcW w:w="6437" w:type="dxa"/>
          </w:tcPr>
          <w:p w:rsidR="009F1C07" w:rsidRDefault="00D554C9" w:rsidP="00B10EEC">
            <w:pPr>
              <w:pStyle w:val="af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바탕"/>
                <w:sz w:val="22"/>
              </w:rPr>
            </w:pPr>
            <w:r>
              <w:rPr>
                <w:rFonts w:eastAsia="바탕" w:hint="eastAsia"/>
                <w:sz w:val="22"/>
              </w:rPr>
              <w:t>3</w:t>
            </w:r>
            <w:r>
              <w:rPr>
                <w:rFonts w:eastAsia="바탕"/>
                <w:sz w:val="22"/>
              </w:rPr>
              <w:t>.6</w:t>
            </w:r>
          </w:p>
        </w:tc>
      </w:tr>
    </w:tbl>
    <w:p w:rsidR="00A932C6" w:rsidRDefault="00DB0C56" w:rsidP="00584F22">
      <w:r>
        <w:t xml:space="preserve"> </w:t>
      </w:r>
    </w:p>
    <w:p w:rsidR="0083683C" w:rsidRPr="005924ED" w:rsidRDefault="00A932C6" w:rsidP="00584F22">
      <w:r>
        <w:br w:type="page"/>
      </w:r>
    </w:p>
    <w:p w:rsidR="0083683C" w:rsidRPr="005924ED" w:rsidRDefault="00584F22" w:rsidP="00584F22">
      <w:pPr>
        <w:pStyle w:val="10"/>
      </w:pPr>
      <w:proofErr w:type="spellStart"/>
      <w:r>
        <w:rPr>
          <w:rFonts w:hint="eastAsia"/>
          <w:lang w:val="ko-KR"/>
        </w:rPr>
        <w:lastRenderedPageBreak/>
        <w:t>U</w:t>
      </w:r>
      <w:r>
        <w:rPr>
          <w:lang w:val="ko-KR"/>
        </w:rPr>
        <w:t>seCase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Event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Flow</w:t>
      </w:r>
      <w:proofErr w:type="spellEnd"/>
    </w:p>
    <w:p w:rsidR="0083683C" w:rsidRPr="005924ED" w:rsidRDefault="00584F22">
      <w:pPr>
        <w:pStyle w:val="2"/>
      </w:pPr>
      <w:proofErr w:type="spellStart"/>
      <w:r>
        <w:rPr>
          <w:rFonts w:hint="eastAsia"/>
          <w:lang w:val="ko-KR"/>
        </w:rPr>
        <w:t>U</w:t>
      </w:r>
      <w:r>
        <w:rPr>
          <w:lang w:val="ko-KR"/>
        </w:rPr>
        <w:t>seCase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Diagram</w:t>
      </w:r>
      <w:proofErr w:type="spellEnd"/>
    </w:p>
    <w:p w:rsidR="0083683C" w:rsidRPr="005924ED" w:rsidRDefault="00584F22">
      <w:r>
        <w:t xml:space="preserve"> </w:t>
      </w:r>
      <w:r w:rsidR="004E2337">
        <w:rPr>
          <w:noProof/>
        </w:rPr>
        <w:drawing>
          <wp:inline distT="0" distB="0" distL="0" distR="0">
            <wp:extent cx="4349750" cy="4686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83C" w:rsidRPr="005924ED" w:rsidRDefault="00584F22">
      <w:pPr>
        <w:pStyle w:val="2"/>
      </w:pPr>
      <w:proofErr w:type="spellStart"/>
      <w:r w:rsidRPr="00C5786F">
        <w:rPr>
          <w:rFonts w:hint="eastAsia"/>
        </w:rPr>
        <w:t>U</w:t>
      </w:r>
      <w:r w:rsidRPr="00C5786F">
        <w:t>seCase</w:t>
      </w:r>
      <w:proofErr w:type="spellEnd"/>
      <w:r w:rsidRPr="00C5786F">
        <w:t xml:space="preserve"> Description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 w:hint="eastAsia"/>
          <w:b/>
        </w:rPr>
        <w:t>U</w:t>
      </w:r>
      <w:r w:rsidRPr="005919BD">
        <w:rPr>
          <w:rFonts w:eastAsia="바탕"/>
          <w:b/>
        </w:rPr>
        <w:t>C1 : Load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UC2 : Edit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UC3 : Save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UC4 : Compare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UC5 : Copy</w:t>
      </w:r>
    </w:p>
    <w:p w:rsidR="0060307A" w:rsidRDefault="0060307A">
      <w:pPr>
        <w:rPr>
          <w:rFonts w:asciiTheme="minorHAnsi" w:eastAsia="바탕" w:hAnsiTheme="minorHAnsi"/>
          <w:b/>
        </w:rPr>
      </w:pPr>
      <w:r>
        <w:rPr>
          <w:rFonts w:asciiTheme="minorHAnsi" w:eastAsia="바탕" w:hAnsiTheme="minorHAnsi"/>
          <w:b/>
        </w:rPr>
        <w:br w:type="page"/>
      </w:r>
    </w:p>
    <w:p w:rsidR="009F7BAC" w:rsidRDefault="009F7BAC" w:rsidP="0060307A">
      <w:pPr>
        <w:rPr>
          <w:rFonts w:asciiTheme="minorHAnsi" w:eastAsia="바탕" w:hAnsiTheme="minorHAnsi"/>
          <w:b/>
        </w:rPr>
      </w:pP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UC1 Flow of Events for the </w:t>
      </w:r>
      <w:r w:rsidRPr="005919BD">
        <w:rPr>
          <w:rFonts w:asciiTheme="minorHAnsi" w:eastAsia="바탕" w:hAnsiTheme="minorHAnsi"/>
          <w:b/>
          <w:i/>
        </w:rPr>
        <w:t>Load</w:t>
      </w:r>
      <w:r w:rsidRPr="005919BD">
        <w:rPr>
          <w:rFonts w:asciiTheme="minorHAnsi" w:eastAsia="바탕" w:hAnsiTheme="minorHAnsi"/>
          <w:b/>
        </w:rPr>
        <w:t xml:space="preserve">  Use Case</w:t>
      </w:r>
    </w:p>
    <w:p w:rsidR="004E2337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r w:rsidRPr="00D55D02">
        <w:rPr>
          <w:rFonts w:eastAsia="바탕"/>
        </w:rPr>
        <w:t xml:space="preserve">Preconditions : </w:t>
      </w:r>
    </w:p>
    <w:p w:rsidR="004E2337" w:rsidRPr="00D55D02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r>
        <w:rPr>
          <w:rFonts w:eastAsia="바탕"/>
        </w:rPr>
        <w:t xml:space="preserve">Main Flows : </w:t>
      </w:r>
    </w:p>
    <w:p w:rsidR="004E2337" w:rsidRPr="00AB5133" w:rsidRDefault="004E2337" w:rsidP="004E2337">
      <w:pPr>
        <w:pStyle w:val="afa"/>
        <w:ind w:leftChars="0" w:left="1078" w:firstLineChars="50" w:firstLine="100"/>
        <w:rPr>
          <w:rFonts w:eastAsia="바탕"/>
        </w:rPr>
      </w:pPr>
      <w:r w:rsidRPr="00D55D02">
        <w:rPr>
          <w:rFonts w:eastAsia="바탕"/>
        </w:rPr>
        <w:t>2</w:t>
      </w:r>
      <w:r w:rsidRPr="00D55D02">
        <w:rPr>
          <w:rFonts w:eastAsia="바탕"/>
        </w:rPr>
        <w:t>개의</w:t>
      </w:r>
      <w:r w:rsidRPr="00D55D02">
        <w:rPr>
          <w:rFonts w:eastAsia="바탕"/>
        </w:rPr>
        <w:t xml:space="preserve"> text field</w:t>
      </w:r>
      <w:r w:rsidRPr="00D55D02">
        <w:rPr>
          <w:rFonts w:eastAsia="바탕"/>
        </w:rPr>
        <w:t>에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대하여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각각의</w:t>
      </w:r>
      <w:r w:rsidRPr="00D55D02">
        <w:rPr>
          <w:rFonts w:eastAsia="바탕"/>
        </w:rPr>
        <w:t xml:space="preserve"> Load</w:t>
      </w:r>
      <w:r w:rsidRPr="00D55D02">
        <w:rPr>
          <w:rFonts w:eastAsia="바탕"/>
        </w:rPr>
        <w:t>버튼이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존재한다</w:t>
      </w:r>
      <w:r w:rsidRPr="00D55D02">
        <w:rPr>
          <w:rFonts w:eastAsia="바탕"/>
        </w:rPr>
        <w:t>. Load</w:t>
      </w:r>
      <w:r w:rsidRPr="00D55D02">
        <w:rPr>
          <w:rFonts w:eastAsia="바탕"/>
        </w:rPr>
        <w:t>버튼을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누르면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원하는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파일을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선택할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수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있는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탐색기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창이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뜬다</w:t>
      </w:r>
      <w:r w:rsidRPr="00D55D02">
        <w:rPr>
          <w:rFonts w:eastAsia="바탕"/>
        </w:rPr>
        <w:t xml:space="preserve">. </w:t>
      </w:r>
      <w:r w:rsidRPr="00D55D02">
        <w:rPr>
          <w:rFonts w:eastAsia="바탕"/>
        </w:rPr>
        <w:t>파일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탐색기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내에서</w:t>
      </w:r>
      <w:r w:rsidRPr="00D55D02">
        <w:rPr>
          <w:rFonts w:eastAsia="바탕"/>
        </w:rPr>
        <w:t xml:space="preserve"> load</w:t>
      </w:r>
      <w:r w:rsidRPr="00D55D02">
        <w:rPr>
          <w:rFonts w:eastAsia="바탕"/>
        </w:rPr>
        <w:t>하고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싶은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파일을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선택하여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열면</w:t>
      </w:r>
      <w:r w:rsidRPr="00D55D02">
        <w:rPr>
          <w:rFonts w:eastAsia="바탕"/>
        </w:rPr>
        <w:t xml:space="preserve">, </w:t>
      </w:r>
      <w:r w:rsidRPr="00D55D02">
        <w:rPr>
          <w:rFonts w:eastAsia="바탕"/>
        </w:rPr>
        <w:t>해당</w:t>
      </w:r>
      <w:r w:rsidRPr="00D55D02">
        <w:rPr>
          <w:rFonts w:eastAsia="바탕"/>
        </w:rPr>
        <w:t xml:space="preserve"> text field</w:t>
      </w:r>
      <w:r w:rsidRPr="00D55D02">
        <w:rPr>
          <w:rFonts w:eastAsia="바탕"/>
        </w:rPr>
        <w:t>에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파일이</w:t>
      </w:r>
      <w:r>
        <w:rPr>
          <w:rFonts w:eastAsia="바탕" w:hint="eastAsia"/>
        </w:rPr>
        <w:t xml:space="preserve"> string</w:t>
      </w:r>
      <w:r>
        <w:rPr>
          <w:rFonts w:eastAsia="바탕" w:hint="eastAsia"/>
        </w:rPr>
        <w:t>형태</w:t>
      </w:r>
      <w:r w:rsidRPr="00AB5133">
        <w:rPr>
          <w:rFonts w:eastAsia="바탕" w:hint="eastAsia"/>
        </w:rPr>
        <w:t>로</w:t>
      </w:r>
      <w:r w:rsidRPr="00AB5133">
        <w:rPr>
          <w:rFonts w:eastAsia="바탕"/>
        </w:rPr>
        <w:t xml:space="preserve"> load</w:t>
      </w:r>
      <w:r>
        <w:rPr>
          <w:rFonts w:eastAsia="바탕" w:hint="eastAsia"/>
        </w:rPr>
        <w:t>되고</w:t>
      </w:r>
      <w:r w:rsidRPr="00AB5133">
        <w:rPr>
          <w:rFonts w:eastAsia="바탕"/>
        </w:rPr>
        <w:t>[S1][E1]</w:t>
      </w:r>
      <w:r>
        <w:rPr>
          <w:rFonts w:eastAsia="바탕"/>
        </w:rPr>
        <w:t>,</w:t>
      </w:r>
      <w:r>
        <w:rPr>
          <w:rFonts w:eastAsia="바탕" w:hint="eastAsia"/>
        </w:rPr>
        <w:t xml:space="preserve"> </w:t>
      </w:r>
      <w:r w:rsidR="007D483F">
        <w:rPr>
          <w:rFonts w:eastAsia="바탕" w:hint="eastAsia"/>
        </w:rPr>
        <w:t>해당</w:t>
      </w:r>
      <w:r w:rsidR="007D483F">
        <w:rPr>
          <w:rFonts w:eastAsia="바탕" w:hint="eastAsia"/>
        </w:rPr>
        <w:t xml:space="preserve"> </w:t>
      </w:r>
      <w:r w:rsidR="007D483F">
        <w:rPr>
          <w:rFonts w:eastAsia="바탕"/>
        </w:rPr>
        <w:t>text file</w:t>
      </w:r>
      <w:r w:rsidR="007D483F">
        <w:rPr>
          <w:rFonts w:eastAsia="바탕" w:hint="eastAsia"/>
        </w:rPr>
        <w:t>의</w:t>
      </w:r>
      <w:r w:rsidR="007D483F">
        <w:rPr>
          <w:rFonts w:eastAsia="바탕" w:hint="eastAsia"/>
        </w:rPr>
        <w:t xml:space="preserve"> </w:t>
      </w:r>
      <w:r w:rsidR="007D483F">
        <w:rPr>
          <w:rFonts w:eastAsia="바탕" w:hint="eastAsia"/>
        </w:rPr>
        <w:t>경로를</w:t>
      </w:r>
      <w:r w:rsidR="007D483F">
        <w:rPr>
          <w:rFonts w:eastAsia="바탕" w:hint="eastAsia"/>
        </w:rPr>
        <w:t xml:space="preserve"> </w:t>
      </w:r>
      <w:r w:rsidR="007D483F">
        <w:rPr>
          <w:rFonts w:eastAsia="바탕"/>
        </w:rPr>
        <w:t>text page</w:t>
      </w:r>
      <w:r w:rsidR="007D483F">
        <w:rPr>
          <w:rFonts w:eastAsia="바탕" w:hint="eastAsia"/>
        </w:rPr>
        <w:t>의</w:t>
      </w:r>
      <w:r w:rsidR="007D483F">
        <w:rPr>
          <w:rFonts w:eastAsia="바탕" w:hint="eastAsia"/>
        </w:rPr>
        <w:t xml:space="preserve"> </w:t>
      </w:r>
      <w:r w:rsidR="007D483F">
        <w:rPr>
          <w:rFonts w:eastAsia="바탕" w:hint="eastAsia"/>
        </w:rPr>
        <w:t>상단에</w:t>
      </w:r>
      <w:r w:rsidR="007D483F">
        <w:rPr>
          <w:rFonts w:eastAsia="바탕" w:hint="eastAsia"/>
        </w:rPr>
        <w:t xml:space="preserve"> </w:t>
      </w:r>
      <w:r w:rsidR="007D483F">
        <w:rPr>
          <w:rFonts w:eastAsia="바탕" w:hint="eastAsia"/>
        </w:rPr>
        <w:t>표시해준다</w:t>
      </w:r>
      <w:r w:rsidR="007D483F">
        <w:rPr>
          <w:rFonts w:eastAsia="바탕" w:hint="eastAsia"/>
        </w:rPr>
        <w:t>.</w:t>
      </w:r>
    </w:p>
    <w:p w:rsidR="004E2337" w:rsidRPr="00AB5133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proofErr w:type="spellStart"/>
      <w:r w:rsidRPr="00AB5133">
        <w:rPr>
          <w:rFonts w:eastAsia="바탕"/>
        </w:rPr>
        <w:t>Subflows</w:t>
      </w:r>
      <w:proofErr w:type="spellEnd"/>
      <w:r w:rsidRPr="00AB5133">
        <w:rPr>
          <w:rFonts w:eastAsia="바탕"/>
        </w:rPr>
        <w:t xml:space="preserve"> :</w:t>
      </w:r>
    </w:p>
    <w:p w:rsidR="004E2337" w:rsidRPr="00AB5133" w:rsidRDefault="004E2337" w:rsidP="004E2337">
      <w:pPr>
        <w:pStyle w:val="afa"/>
        <w:ind w:leftChars="0" w:left="1078"/>
        <w:rPr>
          <w:rFonts w:eastAsia="바탕"/>
        </w:rPr>
      </w:pPr>
      <w:r w:rsidRPr="00AB5133">
        <w:rPr>
          <w:rFonts w:eastAsia="바탕"/>
        </w:rPr>
        <w:t xml:space="preserve">[S1] : </w:t>
      </w:r>
      <w:r w:rsidRPr="00AB5133">
        <w:rPr>
          <w:rFonts w:eastAsia="바탕" w:hint="eastAsia"/>
        </w:rPr>
        <w:t>해당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Load</w:t>
      </w:r>
      <w:r w:rsidRPr="00AB5133">
        <w:rPr>
          <w:rFonts w:eastAsia="바탕" w:hint="eastAsia"/>
        </w:rPr>
        <w:t>버튼이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포함된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text field</w:t>
      </w:r>
      <w:r w:rsidRPr="00AB5133">
        <w:rPr>
          <w:rFonts w:eastAsia="바탕" w:hint="eastAsia"/>
        </w:rPr>
        <w:t>에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이미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다른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파일이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Load</w:t>
      </w:r>
      <w:r w:rsidRPr="00AB5133">
        <w:rPr>
          <w:rFonts w:eastAsia="바탕" w:hint="eastAsia"/>
        </w:rPr>
        <w:t>되어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있거나</w:t>
      </w:r>
      <w:r w:rsidRPr="00AB5133">
        <w:rPr>
          <w:rFonts w:eastAsia="바탕" w:hint="eastAsia"/>
        </w:rPr>
        <w:t>, Edit</w:t>
      </w:r>
      <w:r w:rsidRPr="00AB5133">
        <w:rPr>
          <w:rFonts w:eastAsia="바탕"/>
        </w:rPr>
        <w:t xml:space="preserve"> </w:t>
      </w:r>
      <w:r w:rsidRPr="00AB5133">
        <w:rPr>
          <w:rFonts w:eastAsia="바탕" w:hint="eastAsia"/>
        </w:rPr>
        <w:t>기능이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수행된</w:t>
      </w:r>
      <w:r w:rsidRPr="00AB5133"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 w:rsidRPr="0060307A">
        <w:rPr>
          <w:rFonts w:eastAsia="바탕" w:hint="eastAsia"/>
          <w:color w:val="000000" w:themeColor="text1"/>
        </w:rPr>
        <w:t>즉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/>
          <w:color w:val="000000" w:themeColor="text1"/>
        </w:rPr>
        <w:t xml:space="preserve">Modified </w:t>
      </w:r>
      <w:r w:rsidRPr="0060307A">
        <w:rPr>
          <w:rFonts w:eastAsia="바탕" w:hint="eastAsia"/>
          <w:color w:val="000000" w:themeColor="text1"/>
        </w:rPr>
        <w:t>상태일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경우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기존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파일에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대하여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/>
          <w:color w:val="000000" w:themeColor="text1"/>
        </w:rPr>
        <w:t>Save</w:t>
      </w:r>
      <w:r w:rsidRPr="0060307A">
        <w:rPr>
          <w:rFonts w:eastAsia="바탕" w:hint="eastAsia"/>
          <w:color w:val="000000" w:themeColor="text1"/>
        </w:rPr>
        <w:t>를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먼저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진행할지</w:t>
      </w:r>
      <w:r w:rsidRPr="0060307A">
        <w:rPr>
          <w:rFonts w:eastAsia="바탕" w:hint="eastAsia"/>
          <w:color w:val="000000" w:themeColor="text1"/>
        </w:rPr>
        <w:t>[</w:t>
      </w:r>
      <w:r w:rsidRPr="0060307A">
        <w:rPr>
          <w:rFonts w:eastAsia="바탕"/>
          <w:color w:val="000000" w:themeColor="text1"/>
        </w:rPr>
        <w:t>UC3]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여부</w:t>
      </w:r>
      <w:r w:rsidRPr="00AB5133">
        <w:rPr>
          <w:rFonts w:eastAsia="바탕" w:hint="eastAsia"/>
        </w:rPr>
        <w:t>를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묻는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창을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띄우고</w:t>
      </w:r>
      <w:r w:rsidRPr="00AB5133">
        <w:rPr>
          <w:rFonts w:eastAsia="바탕" w:hint="eastAsia"/>
        </w:rPr>
        <w:t xml:space="preserve">, </w:t>
      </w:r>
      <w:r w:rsidRPr="00AB5133">
        <w:rPr>
          <w:rFonts w:eastAsia="바탕" w:hint="eastAsia"/>
        </w:rPr>
        <w:t>새로운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파일을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Load</w:t>
      </w:r>
      <w:r w:rsidRPr="00AB5133">
        <w:rPr>
          <w:rFonts w:eastAsia="바탕" w:hint="eastAsia"/>
        </w:rPr>
        <w:t>해올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수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있도록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한다</w:t>
      </w:r>
      <w:r w:rsidRPr="00AB5133">
        <w:rPr>
          <w:rFonts w:eastAsia="바탕" w:hint="eastAsia"/>
        </w:rPr>
        <w:t>.</w:t>
      </w:r>
    </w:p>
    <w:p w:rsidR="004E2337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r>
        <w:rPr>
          <w:rFonts w:eastAsia="바탕" w:hint="eastAsia"/>
        </w:rPr>
        <w:t>Alternative Flows :</w:t>
      </w:r>
    </w:p>
    <w:p w:rsidR="004E2337" w:rsidRPr="005919BD" w:rsidRDefault="004E2337" w:rsidP="009F7BAC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[E1] String</w:t>
      </w:r>
      <w:r>
        <w:rPr>
          <w:rFonts w:eastAsia="바탕" w:hint="eastAsia"/>
        </w:rPr>
        <w:t>형식으로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표현되는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여기서는</w:t>
      </w:r>
      <w:r>
        <w:rPr>
          <w:rFonts w:eastAsia="바탕" w:hint="eastAsia"/>
        </w:rPr>
        <w:t xml:space="preserve"> </w:t>
      </w:r>
      <w:r w:rsidR="0060307A">
        <w:rPr>
          <w:rFonts w:eastAsia="바탕"/>
        </w:rPr>
        <w:t>.</w:t>
      </w:r>
      <w:r w:rsidR="0060307A">
        <w:rPr>
          <w:rFonts w:eastAsia="바탕"/>
          <w:color w:val="000000" w:themeColor="text1"/>
        </w:rPr>
        <w:t xml:space="preserve">txt </w:t>
      </w:r>
      <w:r w:rsidR="0060307A">
        <w:rPr>
          <w:rFonts w:eastAsia="바탕" w:hint="eastAsia"/>
          <w:color w:val="000000" w:themeColor="text1"/>
        </w:rPr>
        <w:t>파일을</w:t>
      </w:r>
      <w:r w:rsidR="0060307A">
        <w:rPr>
          <w:rFonts w:eastAsia="바탕" w:hint="eastAsia"/>
          <w:color w:val="000000" w:themeColor="text1"/>
        </w:rPr>
        <w:t xml:space="preserve"> </w:t>
      </w:r>
      <w:r w:rsidR="0060307A">
        <w:rPr>
          <w:rFonts w:eastAsia="바탕" w:hint="eastAsia"/>
          <w:color w:val="000000" w:themeColor="text1"/>
        </w:rPr>
        <w:t>비롯하여</w:t>
      </w:r>
      <w:r w:rsidR="0060307A">
        <w:rPr>
          <w:rFonts w:eastAsia="바탕" w:hint="eastAsia"/>
          <w:color w:val="000000" w:themeColor="text1"/>
        </w:rPr>
        <w:t xml:space="preserve"> </w:t>
      </w:r>
      <w:r w:rsidR="0060307A">
        <w:rPr>
          <w:rFonts w:eastAsia="바탕"/>
          <w:color w:val="000000" w:themeColor="text1"/>
        </w:rPr>
        <w:t>.c, .</w:t>
      </w:r>
      <w:proofErr w:type="spellStart"/>
      <w:r w:rsidR="0060307A">
        <w:rPr>
          <w:rFonts w:eastAsia="바탕"/>
          <w:color w:val="000000" w:themeColor="text1"/>
        </w:rPr>
        <w:t>cpp</w:t>
      </w:r>
      <w:proofErr w:type="spellEnd"/>
      <w:r w:rsidR="0060307A">
        <w:rPr>
          <w:rFonts w:eastAsia="바탕"/>
          <w:color w:val="000000" w:themeColor="text1"/>
        </w:rPr>
        <w:t>, .java, .</w:t>
      </w:r>
      <w:proofErr w:type="spellStart"/>
      <w:r w:rsidR="0060307A">
        <w:rPr>
          <w:rFonts w:eastAsia="바탕"/>
          <w:color w:val="000000" w:themeColor="text1"/>
        </w:rPr>
        <w:t>py</w:t>
      </w:r>
      <w:proofErr w:type="spellEnd"/>
      <w:r w:rsidR="0060307A">
        <w:rPr>
          <w:rFonts w:eastAsia="바탕"/>
          <w:color w:val="000000" w:themeColor="text1"/>
        </w:rPr>
        <w:t xml:space="preserve"> </w:t>
      </w:r>
      <w:r w:rsidR="0060307A">
        <w:rPr>
          <w:rFonts w:eastAsia="바탕" w:hint="eastAsia"/>
          <w:color w:val="000000" w:themeColor="text1"/>
        </w:rPr>
        <w:t>확장자를</w:t>
      </w:r>
      <w:r w:rsidR="0060307A">
        <w:rPr>
          <w:rFonts w:eastAsia="바탕" w:hint="eastAsia"/>
          <w:color w:val="000000" w:themeColor="text1"/>
        </w:rPr>
        <w:t xml:space="preserve"> </w:t>
      </w:r>
      <w:r w:rsidR="0060307A">
        <w:rPr>
          <w:rFonts w:eastAsia="바탕" w:hint="eastAsia"/>
          <w:color w:val="000000" w:themeColor="text1"/>
        </w:rPr>
        <w:t>가지는</w:t>
      </w:r>
      <w:r w:rsidR="0060307A">
        <w:rPr>
          <w:rFonts w:eastAsia="바탕" w:hint="eastAsia"/>
          <w:color w:val="000000" w:themeColor="text1"/>
        </w:rPr>
        <w:t xml:space="preserve"> </w:t>
      </w:r>
      <w:r w:rsidR="0060307A">
        <w:rPr>
          <w:rFonts w:eastAsia="바탕" w:hint="eastAsia"/>
          <w:color w:val="000000" w:themeColor="text1"/>
        </w:rPr>
        <w:t>파일</w:t>
      </w:r>
      <w:r>
        <w:rPr>
          <w:rFonts w:eastAsia="바탕" w:hint="eastAsia"/>
        </w:rPr>
        <w:t>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의미</w:t>
      </w:r>
      <w:r w:rsidR="004A3DC1">
        <w:rPr>
          <w:rFonts w:eastAsia="바탕" w:hint="eastAsia"/>
        </w:rPr>
        <w:t>하며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해당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파일들을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/>
        </w:rPr>
        <w:t>UTF-8</w:t>
      </w:r>
      <w:r w:rsidR="004A3DC1">
        <w:rPr>
          <w:rFonts w:eastAsia="바탕" w:hint="eastAsia"/>
        </w:rPr>
        <w:t>의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인코딩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방식으로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불러들인다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 w:rsidR="0060307A">
        <w:rPr>
          <w:rFonts w:eastAsia="바탕" w:hint="eastAsia"/>
        </w:rPr>
        <w:t>그</w:t>
      </w:r>
      <w:r w:rsidR="0060307A">
        <w:rPr>
          <w:rFonts w:eastAsia="바탕" w:hint="eastAsia"/>
        </w:rPr>
        <w:t xml:space="preserve"> </w:t>
      </w:r>
      <w:r w:rsidR="0060307A">
        <w:rPr>
          <w:rFonts w:eastAsia="바탕" w:hint="eastAsia"/>
        </w:rPr>
        <w:t>외의</w:t>
      </w:r>
      <w:r w:rsidR="0060307A">
        <w:rPr>
          <w:rFonts w:eastAsia="바탕" w:hint="eastAsia"/>
        </w:rPr>
        <w:t xml:space="preserve"> </w:t>
      </w:r>
      <w:r w:rsidR="0060307A">
        <w:rPr>
          <w:rFonts w:eastAsia="바탕" w:hint="eastAsia"/>
        </w:rPr>
        <w:t>타입</w:t>
      </w:r>
      <w:r w:rsidR="004A3DC1">
        <w:rPr>
          <w:rFonts w:eastAsia="바탕" w:hint="eastAsia"/>
        </w:rPr>
        <w:t>의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파일들은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파일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탐색기에서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표시되지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않는다</w:t>
      </w:r>
      <w:r w:rsidR="004A3DC1">
        <w:rPr>
          <w:rFonts w:eastAsia="바탕" w:hint="eastAsia"/>
        </w:rPr>
        <w:t>.</w:t>
      </w: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UC2 Flow of Events for the </w:t>
      </w:r>
      <w:r w:rsidRPr="005919BD">
        <w:rPr>
          <w:rFonts w:asciiTheme="minorHAnsi" w:eastAsia="바탕" w:hAnsiTheme="minorHAnsi"/>
          <w:b/>
          <w:i/>
        </w:rPr>
        <w:t xml:space="preserve">Edit </w:t>
      </w:r>
      <w:r w:rsidRPr="005919BD">
        <w:rPr>
          <w:rFonts w:asciiTheme="minorHAnsi" w:eastAsia="바탕" w:hAnsiTheme="minorHAnsi"/>
          <w:b/>
        </w:rPr>
        <w:t xml:space="preserve"> Use Case</w:t>
      </w:r>
    </w:p>
    <w:p w:rsidR="004E2337" w:rsidRPr="001E3503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r w:rsidRPr="00D55D02">
        <w:rPr>
          <w:rFonts w:eastAsia="바탕"/>
        </w:rPr>
        <w:t>Preconditions :</w:t>
      </w:r>
      <w:r w:rsidRPr="001E3503">
        <w:rPr>
          <w:rFonts w:eastAsia="바탕"/>
        </w:rPr>
        <w:t xml:space="preserve">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None.</w:t>
      </w:r>
    </w:p>
    <w:p w:rsidR="004E2337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r>
        <w:rPr>
          <w:rFonts w:eastAsia="바탕"/>
        </w:rPr>
        <w:t xml:space="preserve">Main Flows : </w:t>
      </w:r>
    </w:p>
    <w:p w:rsidR="004E2337" w:rsidRPr="00B945BF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2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각각의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존재한다</w:t>
      </w:r>
      <w:r>
        <w:rPr>
          <w:rFonts w:eastAsia="바탕" w:hint="eastAsia"/>
        </w:rPr>
        <w:t>. Edit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누르면</w:t>
      </w:r>
      <w:r>
        <w:rPr>
          <w:rFonts w:eastAsia="바탕" w:hint="eastAsia"/>
        </w:rPr>
        <w:t xml:space="preserve">, </w:t>
      </w:r>
      <w:r>
        <w:rPr>
          <w:rFonts w:eastAsia="바탕"/>
        </w:rPr>
        <w:t xml:space="preserve">Edit 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눌린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상태로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표시되며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속한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편집할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동시에</w:t>
      </w:r>
      <w:r>
        <w:rPr>
          <w:rFonts w:eastAsia="바탕" w:hint="eastAsia"/>
        </w:rPr>
        <w:t xml:space="preserve"> modified</w:t>
      </w:r>
      <w:r>
        <w:rPr>
          <w:rFonts w:eastAsia="바탕" w:hint="eastAsia"/>
        </w:rPr>
        <w:t>상태로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지정된다</w:t>
      </w:r>
      <w:r>
        <w:rPr>
          <w:rFonts w:eastAsia="바탕" w:hint="eastAsia"/>
        </w:rPr>
        <w:t>.</w:t>
      </w:r>
      <w:r>
        <w:rPr>
          <w:rFonts w:eastAsia="바탕"/>
        </w:rPr>
        <w:t>[S1]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/>
        </w:rPr>
        <w:t xml:space="preserve">Edit </w:t>
      </w:r>
      <w:r w:rsidR="004A3DC1">
        <w:rPr>
          <w:rFonts w:eastAsia="바탕" w:hint="eastAsia"/>
        </w:rPr>
        <w:t>버튼을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누른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후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수정을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원하는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라인을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더블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클릭하여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해당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/>
        </w:rPr>
        <w:t>line</w:t>
      </w:r>
      <w:r w:rsidR="004A3DC1">
        <w:rPr>
          <w:rFonts w:eastAsia="바탕" w:hint="eastAsia"/>
        </w:rPr>
        <w:t>의</w:t>
      </w:r>
      <w:r w:rsidR="004A3DC1">
        <w:rPr>
          <w:rFonts w:eastAsia="바탕" w:hint="eastAsia"/>
        </w:rPr>
        <w:t xml:space="preserve"> t</w:t>
      </w:r>
      <w:r w:rsidR="004A3DC1">
        <w:rPr>
          <w:rFonts w:eastAsia="바탕"/>
        </w:rPr>
        <w:t>ext</w:t>
      </w:r>
      <w:r w:rsidR="004A3DC1">
        <w:rPr>
          <w:rFonts w:eastAsia="바탕" w:hint="eastAsia"/>
        </w:rPr>
        <w:t>를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수정할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수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있다</w:t>
      </w:r>
      <w:r w:rsidR="004A3DC1">
        <w:rPr>
          <w:rFonts w:eastAsia="바탕" w:hint="eastAsia"/>
        </w:rPr>
        <w:t>.</w:t>
      </w:r>
      <w:r w:rsidR="004A3DC1">
        <w:rPr>
          <w:rFonts w:eastAsia="바탕"/>
        </w:rPr>
        <w:t xml:space="preserve"> [E1]</w:t>
      </w:r>
    </w:p>
    <w:p w:rsidR="004E2337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proofErr w:type="spellStart"/>
      <w:r>
        <w:rPr>
          <w:rFonts w:eastAsia="바탕"/>
        </w:rPr>
        <w:t>Subflows</w:t>
      </w:r>
      <w:proofErr w:type="spellEnd"/>
      <w:r>
        <w:rPr>
          <w:rFonts w:eastAsia="바탕"/>
        </w:rPr>
        <w:t xml:space="preserve"> :</w:t>
      </w:r>
    </w:p>
    <w:p w:rsidR="004E2337" w:rsidRPr="00B945BF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 xml:space="preserve">[S1] : </w:t>
      </w:r>
      <w:r>
        <w:rPr>
          <w:rFonts w:eastAsia="바탕" w:hint="eastAsia"/>
        </w:rPr>
        <w:t>이미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Compare</w:t>
      </w:r>
      <w:r w:rsidR="004A3DC1">
        <w:rPr>
          <w:rFonts w:eastAsia="바탕"/>
        </w:rPr>
        <w:t>[UC4]</w:t>
      </w:r>
      <w:r>
        <w:rPr>
          <w:rFonts w:eastAsia="바탕" w:hint="eastAsia"/>
        </w:rPr>
        <w:t>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실행되어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proofErr w:type="spellStart"/>
      <w:r>
        <w:rPr>
          <w:rFonts w:eastAsia="바탕" w:hint="eastAsia"/>
        </w:rPr>
        <w:t>처리되어있는</w:t>
      </w:r>
      <w:proofErr w:type="spellEnd"/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진행하게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되면</w:t>
      </w:r>
      <w:r>
        <w:rPr>
          <w:rFonts w:eastAsia="바탕" w:hint="eastAsia"/>
        </w:rPr>
        <w:t xml:space="preserve">, </w:t>
      </w:r>
      <w:r>
        <w:rPr>
          <w:rFonts w:eastAsia="바탕"/>
        </w:rPr>
        <w:t>edit</w:t>
      </w:r>
      <w:r>
        <w:rPr>
          <w:rFonts w:eastAsia="바탕" w:hint="eastAsia"/>
        </w:rPr>
        <w:t>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제외하고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아래의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유지된다</w:t>
      </w:r>
      <w:r>
        <w:rPr>
          <w:rFonts w:eastAsia="바탕" w:hint="eastAsia"/>
        </w:rPr>
        <w:t xml:space="preserve">. </w:t>
      </w:r>
      <w:r>
        <w:rPr>
          <w:rFonts w:eastAsia="바탕"/>
        </w:rPr>
        <w:t>Edit</w:t>
      </w:r>
      <w:r>
        <w:rPr>
          <w:rFonts w:eastAsia="바탕" w:hint="eastAsia"/>
        </w:rPr>
        <w:t>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진행된</w:t>
      </w:r>
      <w:r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부분은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배경색이</w:t>
      </w:r>
      <w:r w:rsidR="004A3DC1">
        <w:rPr>
          <w:rFonts w:eastAsia="바탕" w:hint="eastAsia"/>
        </w:rPr>
        <w:t xml:space="preserve"> </w:t>
      </w:r>
      <w:proofErr w:type="spellStart"/>
      <w:r w:rsidR="004A3DC1">
        <w:rPr>
          <w:rFonts w:eastAsia="바탕" w:hint="eastAsia"/>
        </w:rPr>
        <w:t>C</w:t>
      </w:r>
      <w:r w:rsidR="004A3DC1">
        <w:rPr>
          <w:rFonts w:eastAsia="바탕"/>
        </w:rPr>
        <w:t>ompar</w:t>
      </w:r>
      <w:proofErr w:type="spellEnd"/>
      <w:r w:rsidR="004A3DC1">
        <w:rPr>
          <w:rFonts w:eastAsia="바탕"/>
        </w:rPr>
        <w:t xml:space="preserve">[UC4] </w:t>
      </w:r>
      <w:r w:rsidR="004A3DC1">
        <w:rPr>
          <w:rFonts w:eastAsia="바탕" w:hint="eastAsia"/>
        </w:rPr>
        <w:t>진행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전인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흰색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배경으로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변환된다</w:t>
      </w:r>
      <w:r w:rsidR="004A3DC1">
        <w:rPr>
          <w:rFonts w:eastAsia="바탕" w:hint="eastAsia"/>
        </w:rPr>
        <w:t>.</w:t>
      </w:r>
    </w:p>
    <w:p w:rsidR="004E2337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r>
        <w:rPr>
          <w:rFonts w:eastAsia="바탕" w:hint="eastAsia"/>
        </w:rPr>
        <w:t>Alternative Flows :</w:t>
      </w:r>
    </w:p>
    <w:p w:rsidR="004E2337" w:rsidRPr="007D483F" w:rsidRDefault="004A3DC1" w:rsidP="007D483F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 xml:space="preserve">[E1] :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라인의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수정이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끝나고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Enter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치면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해당라인의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수정이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완료되고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Line</w:t>
      </w:r>
      <w:r>
        <w:rPr>
          <w:rFonts w:eastAsia="바탕" w:hint="eastAsia"/>
        </w:rPr>
        <w:t>밑에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빈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Line</w:t>
      </w:r>
      <w:r>
        <w:rPr>
          <w:rFonts w:eastAsia="바탕" w:hint="eastAsia"/>
        </w:rPr>
        <w:t>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추가된다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라인의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모두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지우고</w:t>
      </w:r>
      <w:r>
        <w:rPr>
          <w:rFonts w:eastAsia="바탕" w:hint="eastAsia"/>
        </w:rPr>
        <w:t xml:space="preserve"> b</w:t>
      </w:r>
      <w:r>
        <w:rPr>
          <w:rFonts w:eastAsia="바탕"/>
        </w:rPr>
        <w:t>ackspace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누름으로써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Line</w:t>
      </w:r>
      <w:r>
        <w:rPr>
          <w:rFonts w:eastAsia="바탕" w:hint="eastAsia"/>
        </w:rPr>
        <w:t>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삭제할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>.</w:t>
      </w: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lastRenderedPageBreak/>
        <w:t xml:space="preserve">UC3 Flow of Events for the </w:t>
      </w:r>
      <w:r w:rsidRPr="005919BD">
        <w:rPr>
          <w:rFonts w:asciiTheme="minorHAnsi" w:eastAsia="바탕" w:hAnsiTheme="minorHAnsi"/>
          <w:b/>
          <w:i/>
        </w:rPr>
        <w:t xml:space="preserve">Save </w:t>
      </w:r>
      <w:r w:rsidRPr="005919BD">
        <w:rPr>
          <w:rFonts w:asciiTheme="minorHAnsi" w:eastAsia="바탕" w:hAnsiTheme="minorHAnsi"/>
          <w:b/>
        </w:rPr>
        <w:t xml:space="preserve"> Use Case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r w:rsidRPr="00D55D02">
        <w:rPr>
          <w:rFonts w:eastAsia="바탕"/>
        </w:rPr>
        <w:t xml:space="preserve">Preconditions :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r>
        <w:rPr>
          <w:rFonts w:eastAsia="바탕"/>
        </w:rPr>
        <w:t>Main Flows :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2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각각의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Save 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Save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누르면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탐색기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창이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뜬다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탐색기를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이용해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저장위치</w:t>
      </w:r>
      <w:r>
        <w:rPr>
          <w:rFonts w:eastAsia="바탕" w:hint="eastAsia"/>
        </w:rPr>
        <w:t>,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이름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확장자를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지정해줄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>. [</w:t>
      </w:r>
      <w:r>
        <w:rPr>
          <w:rFonts w:eastAsia="바탕"/>
        </w:rPr>
        <w:t xml:space="preserve">S1] </w:t>
      </w:r>
      <w:r>
        <w:rPr>
          <w:rFonts w:eastAsia="바탕" w:hint="eastAsia"/>
        </w:rPr>
        <w:t>파일이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성공적으로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저장되면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비활성화되어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편집이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불가능해진다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proofErr w:type="spellStart"/>
      <w:r>
        <w:rPr>
          <w:rFonts w:eastAsia="바탕"/>
        </w:rPr>
        <w:t>Subflows</w:t>
      </w:r>
      <w:proofErr w:type="spellEnd"/>
      <w:r>
        <w:rPr>
          <w:rFonts w:eastAsia="바탕"/>
        </w:rPr>
        <w:t xml:space="preserve"> :</w:t>
      </w:r>
    </w:p>
    <w:p w:rsidR="00FA0267" w:rsidRDefault="00FA0267" w:rsidP="00FA026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r>
        <w:rPr>
          <w:rFonts w:eastAsia="바탕" w:hint="eastAsia"/>
        </w:rPr>
        <w:t>Alternative Flows :</w:t>
      </w:r>
    </w:p>
    <w:p w:rsidR="004E2337" w:rsidRPr="00B10EEC" w:rsidRDefault="004E2337" w:rsidP="009F7BAC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[E1] :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예를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들어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프로그램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실행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이후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Load</w:t>
      </w:r>
      <w:r>
        <w:rPr>
          <w:rFonts w:eastAsia="바탕" w:hint="eastAsia"/>
        </w:rPr>
        <w:t>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Save </w:t>
      </w:r>
      <w:r>
        <w:rPr>
          <w:rFonts w:eastAsia="바탕" w:hint="eastAsia"/>
        </w:rPr>
        <w:t>과정을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거치지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않고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반드시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관련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설정을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지정해주는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과정을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통해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Save</w:t>
      </w:r>
      <w:r>
        <w:rPr>
          <w:rFonts w:eastAsia="바탕" w:hint="eastAsia"/>
        </w:rPr>
        <w:t>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진행되어야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 xml:space="preserve">. </w:t>
      </w: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UC4 Flow of Events for the </w:t>
      </w:r>
      <w:r w:rsidRPr="005919BD">
        <w:rPr>
          <w:rFonts w:asciiTheme="minorHAnsi" w:eastAsia="바탕" w:hAnsiTheme="minorHAnsi"/>
          <w:b/>
          <w:i/>
        </w:rPr>
        <w:t xml:space="preserve">Compare </w:t>
      </w:r>
      <w:r w:rsidRPr="005919BD">
        <w:rPr>
          <w:rFonts w:asciiTheme="minorHAnsi" w:eastAsia="바탕" w:hAnsiTheme="minorHAnsi"/>
          <w:b/>
        </w:rPr>
        <w:t xml:space="preserve"> Use Case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r w:rsidRPr="00D55D02">
        <w:rPr>
          <w:rFonts w:eastAsia="바탕"/>
        </w:rPr>
        <w:t xml:space="preserve">Preconditions : </w:t>
      </w:r>
    </w:p>
    <w:p w:rsidR="00FA0267" w:rsidRDefault="00FA0267" w:rsidP="00FA026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r>
        <w:rPr>
          <w:rFonts w:eastAsia="바탕"/>
        </w:rPr>
        <w:t xml:space="preserve">Main Flows :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Compare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버튼은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>
        <w:rPr>
          <w:rFonts w:eastAsia="바탕" w:hint="eastAsia"/>
        </w:rPr>
        <w:t>field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비교해주는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기능으로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프로그램에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하나만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존재한다</w:t>
      </w:r>
      <w:r>
        <w:rPr>
          <w:rFonts w:eastAsia="바탕" w:hint="eastAsia"/>
        </w:rPr>
        <w:t xml:space="preserve">. </w:t>
      </w:r>
      <w:r>
        <w:rPr>
          <w:rFonts w:eastAsia="바탕"/>
        </w:rPr>
        <w:t>Compare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누르게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되면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>
        <w:rPr>
          <w:rFonts w:eastAsia="바탕" w:hint="eastAsia"/>
        </w:rPr>
        <w:t>field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내의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노란색으로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음영처리를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비교할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때는</w:t>
      </w:r>
      <w:r>
        <w:rPr>
          <w:rFonts w:eastAsia="바탕" w:hint="eastAsia"/>
        </w:rPr>
        <w:t xml:space="preserve"> line-by-line</w:t>
      </w:r>
      <w:r>
        <w:rPr>
          <w:rFonts w:eastAsia="바탕" w:hint="eastAsia"/>
        </w:rPr>
        <w:t>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있는지를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찾는다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중간에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공백을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제외하면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문자열이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같아지는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대해서는</w:t>
      </w:r>
      <w:r>
        <w:rPr>
          <w:rFonts w:eastAsia="바탕" w:hint="eastAsia"/>
        </w:rPr>
        <w:t xml:space="preserve"> </w:t>
      </w:r>
      <w:r w:rsidR="005E0AEC">
        <w:rPr>
          <w:rFonts w:eastAsia="바탕" w:hint="eastAsia"/>
        </w:rPr>
        <w:t>회</w:t>
      </w:r>
      <w:r>
        <w:rPr>
          <w:rFonts w:eastAsia="바탕" w:hint="eastAsia"/>
        </w:rPr>
        <w:t>색으로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처리할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있도록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 xml:space="preserve">. 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proofErr w:type="spellStart"/>
      <w:r>
        <w:rPr>
          <w:rFonts w:eastAsia="바탕"/>
        </w:rPr>
        <w:t>Subflows</w:t>
      </w:r>
      <w:proofErr w:type="spellEnd"/>
      <w:r>
        <w:rPr>
          <w:rFonts w:eastAsia="바탕"/>
        </w:rPr>
        <w:t xml:space="preserve"> :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</w:t>
      </w:r>
      <w:r>
        <w:rPr>
          <w:rFonts w:eastAsia="바탕" w:hint="eastAsia"/>
        </w:rPr>
        <w:t>one.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r>
        <w:rPr>
          <w:rFonts w:eastAsia="바탕" w:hint="eastAsia"/>
        </w:rPr>
        <w:t>Alternative Flows :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ind w:leftChars="290" w:left="580"/>
        <w:rPr>
          <w:rFonts w:eastAsia="바탕"/>
        </w:rPr>
      </w:pP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UC5 Flow of Events for the </w:t>
      </w:r>
      <w:r w:rsidRPr="005919BD">
        <w:rPr>
          <w:rFonts w:asciiTheme="minorHAnsi" w:eastAsia="바탕" w:hAnsiTheme="minorHAnsi"/>
          <w:b/>
          <w:i/>
        </w:rPr>
        <w:t>Copy</w:t>
      </w:r>
      <w:r w:rsidRPr="005919BD">
        <w:rPr>
          <w:rFonts w:asciiTheme="minorHAnsi" w:eastAsia="바탕" w:hAnsiTheme="minorHAnsi"/>
          <w:b/>
        </w:rPr>
        <w:t xml:space="preserve"> </w:t>
      </w:r>
      <w:r>
        <w:rPr>
          <w:rFonts w:asciiTheme="minorHAnsi" w:eastAsia="바탕" w:hAnsiTheme="minorHAnsi"/>
          <w:b/>
        </w:rPr>
        <w:t xml:space="preserve"> </w:t>
      </w:r>
      <w:r w:rsidRPr="005919BD">
        <w:rPr>
          <w:rFonts w:asciiTheme="minorHAnsi" w:eastAsia="바탕" w:hAnsiTheme="minorHAnsi"/>
          <w:b/>
        </w:rPr>
        <w:t>Use Case</w:t>
      </w:r>
    </w:p>
    <w:p w:rsidR="004E2337" w:rsidRDefault="004E2337" w:rsidP="004E2337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r w:rsidRPr="00D55D02">
        <w:rPr>
          <w:rFonts w:eastAsia="바탕"/>
        </w:rPr>
        <w:t xml:space="preserve">Preconditions :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Compare</w:t>
      </w:r>
      <w:r>
        <w:rPr>
          <w:rFonts w:eastAsia="바탕" w:hint="eastAsia"/>
        </w:rPr>
        <w:t>기능이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선행되어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>
        <w:rPr>
          <w:rFonts w:eastAsia="바탕" w:hint="eastAsia"/>
        </w:rPr>
        <w:t>fi</w:t>
      </w:r>
      <w:r>
        <w:rPr>
          <w:rFonts w:eastAsia="바탕"/>
        </w:rPr>
        <w:t>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음영처리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되어있어야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또한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커서가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놓여있거나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선택된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>.</w:t>
      </w:r>
    </w:p>
    <w:p w:rsidR="004E2337" w:rsidRDefault="004E2337" w:rsidP="004E2337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r>
        <w:rPr>
          <w:rFonts w:eastAsia="바탕"/>
        </w:rPr>
        <w:lastRenderedPageBreak/>
        <w:t xml:space="preserve">Main Flows : </w:t>
      </w:r>
    </w:p>
    <w:p w:rsidR="004E2337" w:rsidRPr="008372A5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커서가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맞은편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특정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선택한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상태라면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선택한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맞은편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줄을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나타내는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것이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아니라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연속적인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나타낸다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연속적인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커서가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있으면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모두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복사된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초기화된다</w:t>
      </w:r>
      <w:r>
        <w:rPr>
          <w:rFonts w:eastAsia="바탕" w:hint="eastAsia"/>
        </w:rPr>
        <w:t>.</w:t>
      </w:r>
      <w:r w:rsidR="001346EE">
        <w:rPr>
          <w:rFonts w:eastAsia="바탕"/>
        </w:rPr>
        <w:t xml:space="preserve"> </w:t>
      </w:r>
    </w:p>
    <w:p w:rsidR="004E2337" w:rsidRDefault="004E2337" w:rsidP="004E2337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proofErr w:type="spellStart"/>
      <w:r>
        <w:rPr>
          <w:rFonts w:eastAsia="바탕"/>
        </w:rPr>
        <w:t>Subflows</w:t>
      </w:r>
      <w:proofErr w:type="spellEnd"/>
      <w:r>
        <w:rPr>
          <w:rFonts w:eastAsia="바탕"/>
        </w:rPr>
        <w:t xml:space="preserve"> :</w:t>
      </w:r>
    </w:p>
    <w:p w:rsidR="004E2337" w:rsidRPr="00CF1B22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r>
        <w:rPr>
          <w:rFonts w:eastAsia="바탕" w:hint="eastAsia"/>
        </w:rPr>
        <w:t>Alternative Flows :</w:t>
      </w:r>
    </w:p>
    <w:p w:rsidR="007461BA" w:rsidRDefault="007461BA" w:rsidP="007461BA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N</w:t>
      </w:r>
      <w:r>
        <w:rPr>
          <w:rFonts w:eastAsia="바탕"/>
        </w:rPr>
        <w:t>one</w:t>
      </w:r>
    </w:p>
    <w:p w:rsidR="0083683C" w:rsidRPr="005924ED" w:rsidRDefault="00A41F6B">
      <w:pPr>
        <w:pStyle w:val="10"/>
      </w:pPr>
      <w:r w:rsidRPr="00CF1B22">
        <w:rPr>
          <w:rFonts w:hint="eastAsia"/>
        </w:rPr>
        <w:lastRenderedPageBreak/>
        <w:t>S</w:t>
      </w:r>
      <w:r w:rsidRPr="00CF1B22">
        <w:t>ystem Sequence Diagrams</w:t>
      </w:r>
    </w:p>
    <w:p w:rsidR="004E2337" w:rsidRDefault="00C8017C" w:rsidP="004E2337">
      <w:pPr>
        <w:jc w:val="center"/>
      </w:pPr>
      <w:r>
        <w:rPr>
          <w:noProof/>
        </w:rPr>
        <w:drawing>
          <wp:inline distT="0" distB="0" distL="0" distR="0">
            <wp:extent cx="2557780" cy="749935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 diagra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749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3C" w:rsidRPr="005924ED" w:rsidRDefault="00A932C6">
      <w:r>
        <w:br w:type="page"/>
      </w:r>
    </w:p>
    <w:p w:rsidR="00A41F6B" w:rsidRPr="005924ED" w:rsidRDefault="00A41F6B" w:rsidP="00A41F6B">
      <w:pPr>
        <w:pStyle w:val="10"/>
      </w:pPr>
      <w:r w:rsidRPr="00CF1B22">
        <w:rPr>
          <w:rFonts w:hint="eastAsia"/>
        </w:rPr>
        <w:lastRenderedPageBreak/>
        <w:t>N</w:t>
      </w:r>
      <w:r w:rsidRPr="00CF1B22">
        <w:t>on-Functional Requirements</w:t>
      </w:r>
    </w:p>
    <w:p w:rsidR="00A41F6B" w:rsidRDefault="004E3988" w:rsidP="003D2EDA">
      <w:pPr>
        <w:pStyle w:val="2"/>
      </w:pPr>
      <w:r>
        <w:t xml:space="preserve">NR1. </w:t>
      </w:r>
      <w:r w:rsidR="00D4145F">
        <w:t>Performance</w:t>
      </w:r>
    </w:p>
    <w:p w:rsidR="004E3988" w:rsidRDefault="00D4145F" w:rsidP="004E3988">
      <w:pPr>
        <w:spacing w:after="0"/>
      </w:pPr>
      <w:r>
        <w:rPr>
          <w:rFonts w:hint="eastAsia"/>
        </w:rPr>
        <w:t xml:space="preserve">시스템은 </w:t>
      </w:r>
      <w:r w:rsidR="004E3988">
        <w:rPr>
          <w:rFonts w:hint="eastAsia"/>
        </w:rPr>
        <w:t>사용자</w:t>
      </w:r>
      <w:r>
        <w:rPr>
          <w:rFonts w:hint="eastAsia"/>
        </w:rPr>
        <w:t>의 입력을 기다려야 하며 시스템에 들어오는 입력에 따라</w:t>
      </w:r>
      <w:r>
        <w:t xml:space="preserve"> </w:t>
      </w:r>
      <w:r>
        <w:rPr>
          <w:rFonts w:hint="eastAsia"/>
        </w:rPr>
        <w:t>필요한 최소한의 f</w:t>
      </w:r>
      <w:r>
        <w:t>unction</w:t>
      </w:r>
      <w:r>
        <w:rPr>
          <w:rFonts w:hint="eastAsia"/>
        </w:rPr>
        <w:t>만을 실행한다.</w:t>
      </w:r>
      <w:r>
        <w:t xml:space="preserve"> </w:t>
      </w:r>
      <w:r>
        <w:rPr>
          <w:rFonts w:hint="eastAsia"/>
        </w:rPr>
        <w:t xml:space="preserve">모든 </w:t>
      </w:r>
      <w:r>
        <w:t>function</w:t>
      </w:r>
      <w:r>
        <w:rPr>
          <w:rFonts w:hint="eastAsia"/>
        </w:rPr>
        <w:t xml:space="preserve">은 </w:t>
      </w:r>
      <w:r w:rsidR="004E3988">
        <w:rPr>
          <w:rFonts w:hint="eastAsia"/>
        </w:rPr>
        <w:t>신속하게 동작해야 한다.</w:t>
      </w:r>
    </w:p>
    <w:p w:rsidR="004E3988" w:rsidRDefault="004E3988" w:rsidP="004E3988">
      <w:pPr>
        <w:spacing w:after="0"/>
      </w:pPr>
      <w:r>
        <w:tab/>
        <w:t>NR1.1 User response</w:t>
      </w:r>
    </w:p>
    <w:p w:rsidR="004E3988" w:rsidRDefault="004E3988" w:rsidP="004E3988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r>
        <w:rPr>
          <w:rFonts w:eastAsia="바탕" w:hint="eastAsia"/>
        </w:rPr>
        <w:t>시스템은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사용자의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입력에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최대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1</w:t>
      </w:r>
      <w:r>
        <w:rPr>
          <w:rFonts w:eastAsia="바탕" w:hint="eastAsia"/>
        </w:rPr>
        <w:t>초안에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반응해줘야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>.</w:t>
      </w:r>
    </w:p>
    <w:p w:rsidR="004E3988" w:rsidRDefault="004E3988" w:rsidP="004E3988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  <w:t xml:space="preserve">Origin : </w:t>
      </w:r>
      <w:r w:rsidR="00BF76A7">
        <w:rPr>
          <w:rFonts w:eastAsia="바탕"/>
        </w:rPr>
        <w:t>artifacts/</w:t>
      </w:r>
      <w:r w:rsidR="00BF76A7">
        <w:rPr>
          <w:rFonts w:eastAsia="바탕" w:hint="eastAsia"/>
        </w:rPr>
        <w:t>회의록</w:t>
      </w:r>
      <w:r w:rsidR="00BF76A7">
        <w:rPr>
          <w:rFonts w:eastAsia="바탕" w:hint="eastAsia"/>
        </w:rPr>
        <w:t>/</w:t>
      </w:r>
      <w:r w:rsidR="00BF76A7">
        <w:rPr>
          <w:rFonts w:eastAsia="바탕"/>
        </w:rPr>
        <w:t>2018_05_14</w:t>
      </w:r>
    </w:p>
    <w:p w:rsidR="004E3988" w:rsidRDefault="004E3988" w:rsidP="004E3988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r>
        <w:rPr>
          <w:rFonts w:eastAsia="바탕" w:hint="eastAsia"/>
        </w:rPr>
        <w:t>P</w:t>
      </w:r>
      <w:r>
        <w:rPr>
          <w:rFonts w:eastAsia="바탕"/>
        </w:rPr>
        <w:t>riority : 3</w:t>
      </w:r>
    </w:p>
    <w:p w:rsidR="004E3988" w:rsidRPr="004E3988" w:rsidRDefault="004E3988" w:rsidP="004E3988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  <w:t xml:space="preserve">Implementation Completed Data: </w:t>
      </w:r>
      <w:r w:rsidR="007461BA">
        <w:rPr>
          <w:rFonts w:eastAsia="바탕"/>
        </w:rPr>
        <w:t>2018/05/31</w:t>
      </w:r>
    </w:p>
    <w:p w:rsidR="004E3988" w:rsidRDefault="004E3988" w:rsidP="004E3988">
      <w:pPr>
        <w:pStyle w:val="2"/>
      </w:pPr>
      <w:r>
        <w:t>NR2. Usability</w:t>
      </w:r>
    </w:p>
    <w:p w:rsidR="004E3988" w:rsidRDefault="004E3988" w:rsidP="004E3988">
      <w:pPr>
        <w:spacing w:after="0"/>
      </w:pPr>
      <w:r>
        <w:t xml:space="preserve">TEXT </w:t>
      </w:r>
      <w:r>
        <w:rPr>
          <w:rFonts w:hint="eastAsia"/>
        </w:rPr>
        <w:t>파일들을 m</w:t>
      </w:r>
      <w:r>
        <w:t>odify</w:t>
      </w:r>
      <w:r>
        <w:rPr>
          <w:rFonts w:hint="eastAsia"/>
        </w:rPr>
        <w:t>할 수 있어야 한다.</w:t>
      </w:r>
    </w:p>
    <w:p w:rsidR="00BF76A7" w:rsidRDefault="00BF76A7" w:rsidP="00BF76A7">
      <w:pPr>
        <w:spacing w:after="0"/>
        <w:ind w:firstLine="720"/>
      </w:pPr>
      <w:r>
        <w:t>NR2.1 File Option</w:t>
      </w:r>
    </w:p>
    <w:p w:rsidR="00BF76A7" w:rsidRDefault="00BF76A7" w:rsidP="003176A2">
      <w:pPr>
        <w:pStyle w:val="afa"/>
        <w:spacing w:after="0"/>
        <w:ind w:leftChars="0" w:left="1440"/>
        <w:rPr>
          <w:rFonts w:eastAsia="바탕"/>
        </w:rPr>
      </w:pPr>
      <w:r>
        <w:rPr>
          <w:rFonts w:eastAsia="바탕" w:hint="eastAsia"/>
        </w:rPr>
        <w:t>사용자는</w:t>
      </w:r>
      <w:r>
        <w:rPr>
          <w:rFonts w:eastAsia="바탕" w:hint="eastAsia"/>
        </w:rPr>
        <w:t xml:space="preserve"> </w:t>
      </w:r>
      <w:r w:rsidR="007461BA">
        <w:rPr>
          <w:rFonts w:eastAsia="바탕"/>
          <w:color w:val="000000" w:themeColor="text1"/>
        </w:rPr>
        <w:t>text</w:t>
      </w:r>
      <w:r w:rsidR="007461BA">
        <w:rPr>
          <w:rFonts w:eastAsia="바탕" w:hint="eastAsia"/>
          <w:color w:val="000000" w:themeColor="text1"/>
        </w:rPr>
        <w:t>로</w:t>
      </w:r>
      <w:r w:rsidR="007461BA">
        <w:rPr>
          <w:rFonts w:eastAsia="바탕" w:hint="eastAsia"/>
          <w:color w:val="000000" w:themeColor="text1"/>
        </w:rPr>
        <w:t xml:space="preserve"> </w:t>
      </w:r>
      <w:r w:rsidR="007461BA">
        <w:rPr>
          <w:rFonts w:eastAsia="바탕" w:hint="eastAsia"/>
          <w:color w:val="000000" w:themeColor="text1"/>
        </w:rPr>
        <w:t>표현되는</w:t>
      </w:r>
      <w:r w:rsidR="007461BA">
        <w:rPr>
          <w:rFonts w:eastAsia="바탕" w:hint="eastAsia"/>
          <w:color w:val="000000" w:themeColor="text1"/>
        </w:rPr>
        <w:t xml:space="preserve"> </w:t>
      </w:r>
      <w:r w:rsidR="007461BA">
        <w:rPr>
          <w:rFonts w:eastAsia="바탕" w:hint="eastAsia"/>
          <w:color w:val="000000" w:themeColor="text1"/>
        </w:rPr>
        <w:t>파일</w:t>
      </w:r>
      <w:r w:rsidR="007461BA">
        <w:rPr>
          <w:rFonts w:eastAsia="바탕" w:hint="eastAsia"/>
          <w:color w:val="000000" w:themeColor="text1"/>
        </w:rPr>
        <w:t xml:space="preserve"> </w:t>
      </w:r>
      <w:r>
        <w:rPr>
          <w:rFonts w:eastAsia="바탕" w:hint="eastAsia"/>
        </w:rPr>
        <w:t>인</w:t>
      </w:r>
      <w:r w:rsidR="007461BA">
        <w:rPr>
          <w:rFonts w:eastAsia="바탕" w:hint="eastAsia"/>
        </w:rPr>
        <w:t xml:space="preserve"> </w:t>
      </w:r>
      <w:r>
        <w:rPr>
          <w:rFonts w:eastAsia="바탕" w:hint="eastAsia"/>
        </w:rPr>
        <w:t>것에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관해서</w:t>
      </w:r>
      <w:r w:rsidR="003176A2">
        <w:rPr>
          <w:rFonts w:eastAsia="바탕" w:hint="eastAsia"/>
        </w:rPr>
        <w:t xml:space="preserve"> </w:t>
      </w:r>
      <w:r w:rsidR="003176A2">
        <w:rPr>
          <w:rFonts w:eastAsia="바탕" w:hint="eastAsia"/>
        </w:rPr>
        <w:t>인코딩</w:t>
      </w:r>
      <w:r w:rsidR="003176A2">
        <w:rPr>
          <w:rFonts w:eastAsia="바탕" w:hint="eastAsia"/>
        </w:rPr>
        <w:t xml:space="preserve"> </w:t>
      </w:r>
      <w:r w:rsidR="003176A2">
        <w:rPr>
          <w:rFonts w:eastAsia="바탕" w:hint="eastAsia"/>
        </w:rPr>
        <w:t>타입이</w:t>
      </w:r>
      <w:r w:rsidR="003176A2">
        <w:rPr>
          <w:rFonts w:eastAsia="바탕" w:hint="eastAsia"/>
        </w:rPr>
        <w:t xml:space="preserve"> U</w:t>
      </w:r>
      <w:r w:rsidR="007461BA">
        <w:rPr>
          <w:rFonts w:eastAsia="바탕"/>
        </w:rPr>
        <w:t>TF-8</w:t>
      </w:r>
      <w:r w:rsidR="003176A2">
        <w:rPr>
          <w:rFonts w:eastAsia="바탕" w:hint="eastAsia"/>
        </w:rPr>
        <w:t>형태로</w:t>
      </w:r>
      <w:r>
        <w:rPr>
          <w:rFonts w:eastAsia="바탕" w:hint="eastAsia"/>
        </w:rPr>
        <w:t>만</w:t>
      </w:r>
      <w:r>
        <w:rPr>
          <w:rFonts w:eastAsia="바탕" w:hint="eastAsia"/>
        </w:rPr>
        <w:t xml:space="preserve"> m</w:t>
      </w:r>
      <w:r>
        <w:rPr>
          <w:rFonts w:eastAsia="바탕"/>
        </w:rPr>
        <w:t>odify</w:t>
      </w:r>
      <w:r>
        <w:rPr>
          <w:rFonts w:eastAsia="바탕" w:hint="eastAsia"/>
        </w:rPr>
        <w:t>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>.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  <w:t>Origin : artifacts/</w:t>
      </w:r>
      <w:r>
        <w:rPr>
          <w:rFonts w:eastAsia="바탕" w:hint="eastAsia"/>
        </w:rPr>
        <w:t>회의록</w:t>
      </w:r>
      <w:r>
        <w:rPr>
          <w:rFonts w:eastAsia="바탕" w:hint="eastAsia"/>
        </w:rPr>
        <w:t>/</w:t>
      </w:r>
      <w:r>
        <w:rPr>
          <w:rFonts w:eastAsia="바탕"/>
        </w:rPr>
        <w:t>2018_0</w:t>
      </w:r>
      <w:r w:rsidR="007461BA">
        <w:rPr>
          <w:rFonts w:eastAsia="바탕"/>
        </w:rPr>
        <w:t>6</w:t>
      </w:r>
      <w:r>
        <w:rPr>
          <w:rFonts w:eastAsia="바탕"/>
        </w:rPr>
        <w:t>_</w:t>
      </w:r>
      <w:r w:rsidR="007461BA">
        <w:rPr>
          <w:rFonts w:eastAsia="바탕"/>
        </w:rPr>
        <w:t>0</w:t>
      </w:r>
      <w:r>
        <w:rPr>
          <w:rFonts w:eastAsia="바탕"/>
        </w:rPr>
        <w:t xml:space="preserve">4 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r>
        <w:rPr>
          <w:rFonts w:eastAsia="바탕" w:hint="eastAsia"/>
        </w:rPr>
        <w:t>P</w:t>
      </w:r>
      <w:r>
        <w:rPr>
          <w:rFonts w:eastAsia="바탕"/>
        </w:rPr>
        <w:t>riority : 3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  <w:t xml:space="preserve">Implementation Completed Data: </w:t>
      </w:r>
      <w:r w:rsidR="007461BA">
        <w:rPr>
          <w:rFonts w:eastAsia="바탕"/>
        </w:rPr>
        <w:t>2018/06/05</w:t>
      </w:r>
    </w:p>
    <w:p w:rsidR="00BF76A7" w:rsidRDefault="00BF76A7" w:rsidP="00BF76A7">
      <w:pPr>
        <w:spacing w:after="0"/>
        <w:ind w:firstLine="720"/>
      </w:pPr>
      <w:r>
        <w:t>NR2.2 User Interface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r>
        <w:rPr>
          <w:rFonts w:eastAsia="바탕" w:hint="eastAsia"/>
        </w:rPr>
        <w:t>시스템은</w:t>
      </w:r>
      <w:r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m</w:t>
      </w:r>
      <w:r w:rsidR="00D554C9">
        <w:rPr>
          <w:rFonts w:eastAsia="바탕"/>
        </w:rPr>
        <w:t xml:space="preserve">ouse event, button, keyboard event on text field </w:t>
      </w:r>
      <w:r w:rsidR="00D554C9">
        <w:rPr>
          <w:rFonts w:eastAsia="바탕" w:hint="eastAsia"/>
        </w:rPr>
        <w:t>와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같은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동작을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허용해야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한다</w:t>
      </w:r>
      <w:r w:rsidR="00D554C9">
        <w:rPr>
          <w:rFonts w:eastAsia="바탕" w:hint="eastAsia"/>
        </w:rPr>
        <w:t>.</w:t>
      </w:r>
      <w:r w:rsidR="00D554C9">
        <w:rPr>
          <w:rFonts w:eastAsia="바탕"/>
        </w:rPr>
        <w:t xml:space="preserve"> 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  <w:t>Origin : artifacts/</w:t>
      </w:r>
      <w:r>
        <w:rPr>
          <w:rFonts w:eastAsia="바탕" w:hint="eastAsia"/>
        </w:rPr>
        <w:t>회의록</w:t>
      </w:r>
      <w:r>
        <w:rPr>
          <w:rFonts w:eastAsia="바탕" w:hint="eastAsia"/>
        </w:rPr>
        <w:t>/</w:t>
      </w:r>
      <w:r>
        <w:rPr>
          <w:rFonts w:eastAsia="바탕"/>
        </w:rPr>
        <w:t xml:space="preserve">2018_05_14 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r>
        <w:rPr>
          <w:rFonts w:eastAsia="바탕" w:hint="eastAsia"/>
        </w:rPr>
        <w:t>P</w:t>
      </w:r>
      <w:r>
        <w:rPr>
          <w:rFonts w:eastAsia="바탕"/>
        </w:rPr>
        <w:t xml:space="preserve">riority : </w:t>
      </w:r>
      <w:r w:rsidR="00D554C9">
        <w:rPr>
          <w:rFonts w:eastAsia="바탕"/>
        </w:rPr>
        <w:t>1</w:t>
      </w:r>
    </w:p>
    <w:p w:rsidR="00BF76A7" w:rsidRPr="00D554C9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  <w:t xml:space="preserve">Implementation Completed Data: </w:t>
      </w:r>
      <w:r w:rsidR="007461BA">
        <w:rPr>
          <w:rFonts w:eastAsia="바탕"/>
        </w:rPr>
        <w:t>2018/06/01</w:t>
      </w:r>
    </w:p>
    <w:p w:rsidR="003176A2" w:rsidRDefault="003176A2" w:rsidP="003176A2">
      <w:pPr>
        <w:pStyle w:val="2"/>
      </w:pPr>
      <w:r>
        <w:t>Constraints</w:t>
      </w:r>
    </w:p>
    <w:p w:rsidR="004E3988" w:rsidRDefault="004E3988" w:rsidP="004E3988">
      <w:pPr>
        <w:spacing w:after="0"/>
      </w:pPr>
    </w:p>
    <w:p w:rsidR="003176A2" w:rsidRDefault="003176A2" w:rsidP="004E3988">
      <w:pPr>
        <w:spacing w:after="0"/>
      </w:pPr>
      <w:r>
        <w:rPr>
          <w:rFonts w:hint="eastAsia"/>
        </w:rPr>
        <w:t xml:space="preserve">모든 코드 개발은 </w:t>
      </w:r>
      <w:r>
        <w:t xml:space="preserve">JAVA </w:t>
      </w:r>
      <w:r>
        <w:rPr>
          <w:rFonts w:hint="eastAsia"/>
        </w:rPr>
        <w:t>프로그래밍 언어를 통해서 이루어 진다.</w:t>
      </w:r>
    </w:p>
    <w:p w:rsidR="00F87772" w:rsidRDefault="00382937" w:rsidP="003176A2">
      <w:pPr>
        <w:spacing w:after="0"/>
      </w:pPr>
      <w:r>
        <w:rPr>
          <w:rFonts w:hint="eastAsia"/>
        </w:rPr>
        <w:t>T</w:t>
      </w:r>
      <w:r>
        <w:t>esting Framework</w:t>
      </w:r>
      <w:r>
        <w:rPr>
          <w:rFonts w:hint="eastAsia"/>
        </w:rPr>
        <w:t xml:space="preserve">로 </w:t>
      </w:r>
      <w:r w:rsidR="003176A2">
        <w:t>Junit</w:t>
      </w:r>
      <w:r w:rsidR="003176A2">
        <w:rPr>
          <w:rFonts w:hint="eastAsia"/>
        </w:rPr>
        <w:t xml:space="preserve">과 </w:t>
      </w:r>
      <w:proofErr w:type="spellStart"/>
      <w:r w:rsidR="003176A2">
        <w:t>EasyMock</w:t>
      </w:r>
      <w:proofErr w:type="spellEnd"/>
      <w:r w:rsidR="003176A2">
        <w:rPr>
          <w:rFonts w:hint="eastAsia"/>
        </w:rPr>
        <w:t>를 이용한다.</w:t>
      </w:r>
    </w:p>
    <w:p w:rsidR="00C8017C" w:rsidRDefault="00C8017C" w:rsidP="003176A2">
      <w:pPr>
        <w:spacing w:after="0"/>
      </w:pPr>
      <w:r>
        <w:rPr>
          <w:rFonts w:hint="eastAsia"/>
        </w:rPr>
        <w:t>리눅스,</w:t>
      </w:r>
      <w:r>
        <w:t xml:space="preserve"> MAC IOS </w:t>
      </w:r>
      <w:r>
        <w:rPr>
          <w:rFonts w:hint="eastAsia"/>
        </w:rPr>
        <w:t>에서도 프로그램이 정상 작동하여야 한다.</w:t>
      </w:r>
    </w:p>
    <w:p w:rsidR="00E458F1" w:rsidRPr="005924ED" w:rsidRDefault="00E458F1" w:rsidP="00E458F1"/>
    <w:p w:rsidR="0083683C" w:rsidRPr="005924ED" w:rsidRDefault="00291194">
      <w:pPr>
        <w:pStyle w:val="10"/>
        <w:keepNext w:val="0"/>
        <w:keepLines w:val="0"/>
        <w:pageBreakBefore/>
      </w:pPr>
      <w:proofErr w:type="spellStart"/>
      <w:r>
        <w:rPr>
          <w:rFonts w:hint="eastAsia"/>
          <w:lang w:val="ko-KR"/>
        </w:rPr>
        <w:lastRenderedPageBreak/>
        <w:t>A</w:t>
      </w:r>
      <w:r>
        <w:rPr>
          <w:lang w:val="ko-KR"/>
        </w:rPr>
        <w:t>ppendix</w:t>
      </w:r>
      <w:proofErr w:type="spellEnd"/>
    </w:p>
    <w:p w:rsidR="0083683C" w:rsidRPr="005924ED" w:rsidRDefault="00291194">
      <w:pPr>
        <w:pStyle w:val="2"/>
      </w:pPr>
      <w:r>
        <w:rPr>
          <w:rFonts w:hint="eastAsia"/>
          <w:lang w:val="ko-KR"/>
        </w:rPr>
        <w:t>P</w:t>
      </w:r>
      <w:r>
        <w:rPr>
          <w:lang w:val="ko-KR"/>
        </w:rPr>
        <w:t xml:space="preserve">roject </w:t>
      </w:r>
      <w:proofErr w:type="spellStart"/>
      <w:r>
        <w:rPr>
          <w:lang w:val="ko-KR"/>
        </w:rPr>
        <w:t>Glossary</w:t>
      </w:r>
      <w:proofErr w:type="spellEnd"/>
    </w:p>
    <w:tbl>
      <w:tblPr>
        <w:tblStyle w:val="af5"/>
        <w:tblW w:w="0" w:type="auto"/>
        <w:jc w:val="center"/>
        <w:tblLayout w:type="fixed"/>
        <w:tblLook w:val="04C0" w:firstRow="0" w:lastRow="1" w:firstColumn="1" w:lastColumn="0" w:noHBand="0" w:noVBand="1"/>
      </w:tblPr>
      <w:tblGrid>
        <w:gridCol w:w="1696"/>
        <w:gridCol w:w="5790"/>
      </w:tblGrid>
      <w:tr w:rsidR="0083683C" w:rsidRPr="005924ED" w:rsidTr="00291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r>
              <w:rPr>
                <w:rFonts w:hint="eastAsia"/>
                <w:lang w:val="ko-KR"/>
              </w:rPr>
              <w:t>파일</w:t>
            </w:r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일반적인 문서파일들을 의미한다</w:t>
            </w:r>
            <w:r>
              <w:t>.</w:t>
            </w:r>
          </w:p>
        </w:tc>
      </w:tr>
      <w:tr w:rsidR="00382937" w:rsidRPr="005924ED" w:rsidTr="00291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2937" w:rsidRDefault="00382937">
            <w:pPr>
              <w:rPr>
                <w:lang w:val="ko-KR"/>
              </w:rPr>
            </w:pPr>
            <w:proofErr w:type="spellStart"/>
            <w:r>
              <w:rPr>
                <w:rFonts w:hint="eastAsia"/>
                <w:lang w:val="ko-KR"/>
              </w:rPr>
              <w:t>m</w:t>
            </w:r>
            <w:r>
              <w:rPr>
                <w:lang w:val="ko-KR"/>
              </w:rPr>
              <w:t>odify</w:t>
            </w:r>
            <w:proofErr w:type="spellEnd"/>
          </w:p>
        </w:tc>
        <w:tc>
          <w:tcPr>
            <w:tcW w:w="5790" w:type="dxa"/>
          </w:tcPr>
          <w:p w:rsidR="00382937" w:rsidRDefault="00382937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Load</w:t>
            </w:r>
            <w:r>
              <w:rPr>
                <w:rFonts w:hint="eastAsia"/>
              </w:rPr>
              <w:t xml:space="preserve">와 </w:t>
            </w:r>
            <w:r>
              <w:t>Edit</w:t>
            </w:r>
            <w:r>
              <w:rPr>
                <w:rFonts w:hint="eastAsia"/>
              </w:rPr>
              <w:t>과 같이 기존의 파일을 수정하는 경우들을 의미한다.</w:t>
            </w:r>
            <w:r>
              <w:t xml:space="preserve"> Copy</w:t>
            </w:r>
            <w:r>
              <w:rPr>
                <w:rFonts w:hint="eastAsia"/>
              </w:rPr>
              <w:t>는 해당되지 않는다.</w:t>
            </w:r>
          </w:p>
        </w:tc>
      </w:tr>
      <w:tr w:rsidR="00382937" w:rsidRPr="005924ED" w:rsidTr="00291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2937" w:rsidRDefault="00382937">
            <w:pPr>
              <w:rPr>
                <w:lang w:val="ko-KR"/>
              </w:rPr>
            </w:pPr>
            <w:proofErr w:type="spellStart"/>
            <w:r>
              <w:rPr>
                <w:lang w:val="ko-KR"/>
              </w:rPr>
              <w:t>Text</w:t>
            </w:r>
            <w:proofErr w:type="spellEnd"/>
            <w:r>
              <w:rPr>
                <w:lang w:val="ko-KR"/>
              </w:rPr>
              <w:t xml:space="preserve"> </w:t>
            </w:r>
            <w:proofErr w:type="spellStart"/>
            <w:r>
              <w:rPr>
                <w:lang w:val="ko-KR"/>
              </w:rPr>
              <w:t>field</w:t>
            </w:r>
            <w:proofErr w:type="spellEnd"/>
          </w:p>
        </w:tc>
        <w:tc>
          <w:tcPr>
            <w:tcW w:w="5790" w:type="dxa"/>
          </w:tcPr>
          <w:p w:rsidR="00382937" w:rsidRDefault="00382937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odify</w:t>
            </w:r>
            <w:r>
              <w:rPr>
                <w:rFonts w:hint="eastAsia"/>
              </w:rPr>
              <w:t>가능한 파일의 글자들이 표시되는 영역을 의미한다.</w:t>
            </w:r>
          </w:p>
        </w:tc>
      </w:tr>
      <w:tr w:rsidR="0083683C" w:rsidRPr="005924ED" w:rsidTr="00291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proofErr w:type="spellStart"/>
            <w:r>
              <w:rPr>
                <w:rFonts w:hint="eastAsia"/>
                <w:lang w:val="ko-KR"/>
              </w:rPr>
              <w:t>T</w:t>
            </w:r>
            <w:r>
              <w:rPr>
                <w:lang w:val="ko-KR"/>
              </w:rPr>
              <w:t>esting</w:t>
            </w:r>
            <w:proofErr w:type="spellEnd"/>
            <w:r>
              <w:rPr>
                <w:lang w:val="ko-KR"/>
              </w:rPr>
              <w:t xml:space="preserve"> </w:t>
            </w:r>
            <w:proofErr w:type="spellStart"/>
            <w:r>
              <w:rPr>
                <w:lang w:val="ko-KR"/>
              </w:rPr>
              <w:t>Framework</w:t>
            </w:r>
            <w:proofErr w:type="spellEnd"/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유닛 테스트를 위해 쓰이는 틀을 지칭한다.</w:t>
            </w:r>
            <w:r w:rsidR="00382937">
              <w:t xml:space="preserve"> </w:t>
            </w:r>
            <w:r w:rsidR="00382937">
              <w:rPr>
                <w:rFonts w:hint="eastAsia"/>
              </w:rPr>
              <w:t xml:space="preserve">현 프로그램에선 </w:t>
            </w:r>
            <w:r w:rsidR="00382937">
              <w:t>Junit</w:t>
            </w:r>
            <w:r w:rsidR="00382937">
              <w:rPr>
                <w:rFonts w:hint="eastAsia"/>
              </w:rPr>
              <w:t xml:space="preserve">과 </w:t>
            </w:r>
            <w:proofErr w:type="spellStart"/>
            <w:r w:rsidR="00382937">
              <w:t>EasyMock</w:t>
            </w:r>
            <w:proofErr w:type="spellEnd"/>
            <w:r w:rsidR="00382937">
              <w:rPr>
                <w:rFonts w:hint="eastAsia"/>
              </w:rPr>
              <w:t>를 사용할 예정이다.</w:t>
            </w:r>
          </w:p>
        </w:tc>
      </w:tr>
      <w:tr w:rsidR="0083683C" w:rsidRPr="005924ED" w:rsidTr="00291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r>
              <w:rPr>
                <w:rFonts w:hint="eastAsia"/>
                <w:lang w:val="ko-KR"/>
              </w:rPr>
              <w:t>유닛 테스트</w:t>
            </w:r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전체프로그램이 아닌 프로그램의 작은 단위들의 정상 동작 여부를 확인하는 과정을 의미한다</w:t>
            </w:r>
            <w:r>
              <w:t>.</w:t>
            </w:r>
          </w:p>
        </w:tc>
      </w:tr>
      <w:tr w:rsidR="0083683C" w:rsidRPr="005924ED" w:rsidTr="00291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r>
              <w:rPr>
                <w:rFonts w:hint="eastAsia"/>
                <w:lang w:val="ko-KR"/>
              </w:rPr>
              <w:t>M</w:t>
            </w:r>
            <w:r>
              <w:rPr>
                <w:lang w:val="ko-KR"/>
              </w:rPr>
              <w:t>VC</w:t>
            </w:r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odel/View/Controller</w:t>
            </w:r>
            <w:r>
              <w:rPr>
                <w:rFonts w:hint="eastAsia"/>
              </w:rPr>
              <w:t>를 의미하며 모델은 프로그램의 정보를</w:t>
            </w:r>
            <w:r>
              <w:t xml:space="preserve">, </w:t>
            </w:r>
            <w:r>
              <w:rPr>
                <w:rFonts w:hint="eastAsia"/>
              </w:rPr>
              <w:t>뷰는 화면과 같은 사용자 인터페이스를,</w:t>
            </w:r>
            <w:r>
              <w:t xml:space="preserve"> </w:t>
            </w:r>
            <w:r>
              <w:rPr>
                <w:rFonts w:hint="eastAsia"/>
              </w:rPr>
              <w:t>컨트롤러는 뷰와 모델 간의 상호동작을 관리한다.</w:t>
            </w:r>
            <w:r>
              <w:t xml:space="preserve"> </w:t>
            </w:r>
            <w:r>
              <w:rPr>
                <w:rFonts w:hint="eastAsia"/>
              </w:rPr>
              <w:t>영역을 구분함으로써 다른 영역의 영향없이 한</w:t>
            </w:r>
            <w:r>
              <w:t xml:space="preserve"> </w:t>
            </w:r>
            <w:r>
              <w:rPr>
                <w:rFonts w:hint="eastAsia"/>
              </w:rPr>
              <w:t>영역을 쉽게 고칠 수 있게 해주는</w:t>
            </w:r>
            <w:r>
              <w:t xml:space="preserve"> </w:t>
            </w:r>
            <w:r>
              <w:rPr>
                <w:rFonts w:hint="eastAsia"/>
              </w:rPr>
              <w:t>개발 방법이다.</w:t>
            </w:r>
          </w:p>
        </w:tc>
      </w:tr>
      <w:tr w:rsidR="0083683C" w:rsidRPr="005924ED" w:rsidTr="00291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291194" w:rsidRDefault="00291194">
            <w:pPr>
              <w:rPr>
                <w:b/>
                <w:color w:val="000000" w:themeColor="text1"/>
              </w:rPr>
            </w:pPr>
            <w:r w:rsidRPr="00291194">
              <w:rPr>
                <w:color w:val="000000" w:themeColor="text1"/>
                <w:lang w:val="ko-KR"/>
              </w:rPr>
              <w:t xml:space="preserve">LCS </w:t>
            </w:r>
            <w:r w:rsidRPr="00291194">
              <w:rPr>
                <w:rFonts w:hint="eastAsia"/>
                <w:color w:val="000000" w:themeColor="text1"/>
                <w:lang w:val="ko-KR"/>
              </w:rPr>
              <w:t>알고리즘</w:t>
            </w:r>
          </w:p>
        </w:tc>
        <w:tc>
          <w:tcPr>
            <w:tcW w:w="5790" w:type="dxa"/>
          </w:tcPr>
          <w:p w:rsidR="0083683C" w:rsidRPr="00291194" w:rsidRDefault="00291194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291194">
              <w:rPr>
                <w:rFonts w:hint="eastAsia"/>
                <w:color w:val="000000" w:themeColor="text1"/>
              </w:rPr>
              <w:t>L</w:t>
            </w:r>
            <w:r w:rsidRPr="00291194">
              <w:rPr>
                <w:color w:val="000000" w:themeColor="text1"/>
              </w:rPr>
              <w:t>ongest Common Subsequence</w:t>
            </w:r>
            <w:r w:rsidRPr="00291194">
              <w:rPr>
                <w:rFonts w:hint="eastAsia"/>
                <w:color w:val="000000" w:themeColor="text1"/>
              </w:rPr>
              <w:t>의 약어로 두 개의 문서파일을 비교할 때 자주 쓰이는 방식이다.</w:t>
            </w:r>
          </w:p>
        </w:tc>
      </w:tr>
      <w:tr w:rsidR="00BE69D0" w:rsidRPr="005924ED" w:rsidTr="00291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E69D0" w:rsidRPr="00291194" w:rsidRDefault="00BE69D0">
            <w:pPr>
              <w:rPr>
                <w:color w:val="000000" w:themeColor="text1"/>
                <w:lang w:val="ko-KR"/>
              </w:rPr>
            </w:pPr>
            <w:r>
              <w:rPr>
                <w:rFonts w:hint="eastAsia"/>
                <w:color w:val="000000" w:themeColor="text1"/>
                <w:lang w:val="ko-KR"/>
              </w:rPr>
              <w:t>U</w:t>
            </w:r>
            <w:r>
              <w:rPr>
                <w:color w:val="000000" w:themeColor="text1"/>
                <w:lang w:val="ko-KR"/>
              </w:rPr>
              <w:t>NICODE</w:t>
            </w:r>
          </w:p>
        </w:tc>
        <w:tc>
          <w:tcPr>
            <w:tcW w:w="5790" w:type="dxa"/>
          </w:tcPr>
          <w:p w:rsidR="00BE69D0" w:rsidRPr="00291194" w:rsidRDefault="00BE69D0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전 세계의 모든 문자를 컴퓨터에서 일관되게 표현하고 다룰 수 있도록 설계된 산업 표준이며,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유니코드 협회(</w:t>
            </w:r>
            <w:r>
              <w:rPr>
                <w:color w:val="000000" w:themeColor="text1"/>
              </w:rPr>
              <w:t>UNICODE CONSORTIUM)</w:t>
            </w:r>
            <w:r>
              <w:rPr>
                <w:rFonts w:hint="eastAsia"/>
                <w:color w:val="000000" w:themeColor="text1"/>
              </w:rPr>
              <w:t>가 제정한다.</w:t>
            </w:r>
          </w:p>
        </w:tc>
      </w:tr>
      <w:tr w:rsidR="00382937" w:rsidRPr="005924ED" w:rsidTr="0029119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2937" w:rsidRPr="00382937" w:rsidRDefault="004F7C58">
            <w:pPr>
              <w:rPr>
                <w:b w:val="0"/>
                <w:color w:val="000000" w:themeColor="text1"/>
                <w:lang w:val="ko-KR"/>
              </w:rPr>
            </w:pPr>
            <w:r>
              <w:rPr>
                <w:rFonts w:hint="eastAsia"/>
                <w:b w:val="0"/>
                <w:color w:val="000000" w:themeColor="text1"/>
                <w:lang w:val="ko-KR"/>
              </w:rPr>
              <w:t>U</w:t>
            </w:r>
            <w:r>
              <w:rPr>
                <w:b w:val="0"/>
                <w:color w:val="000000" w:themeColor="text1"/>
                <w:lang w:val="ko-KR"/>
              </w:rPr>
              <w:t>TF-8</w:t>
            </w:r>
          </w:p>
        </w:tc>
        <w:tc>
          <w:tcPr>
            <w:tcW w:w="5790" w:type="dxa"/>
          </w:tcPr>
          <w:p w:rsidR="00382937" w:rsidRPr="00382937" w:rsidRDefault="004F7C58" w:rsidP="004F7C58">
            <w:pPr>
              <w:tabs>
                <w:tab w:val="decimal" w:pos="1945"/>
              </w:tabs>
              <w:jc w:val="distribute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  <w:r>
              <w:rPr>
                <w:rFonts w:hint="eastAsia"/>
                <w:b w:val="0"/>
                <w:color w:val="000000" w:themeColor="text1"/>
                <w:sz w:val="20"/>
              </w:rPr>
              <w:t>U</w:t>
            </w:r>
            <w:r>
              <w:rPr>
                <w:b w:val="0"/>
                <w:color w:val="000000" w:themeColor="text1"/>
                <w:sz w:val="20"/>
              </w:rPr>
              <w:t>TF-8</w:t>
            </w:r>
            <w:r>
              <w:rPr>
                <w:rFonts w:hint="eastAsia"/>
                <w:b w:val="0"/>
                <w:color w:val="000000" w:themeColor="text1"/>
                <w:sz w:val="20"/>
              </w:rPr>
              <w:t xml:space="preserve">은 </w:t>
            </w:r>
            <w:r>
              <w:rPr>
                <w:b w:val="0"/>
                <w:color w:val="000000" w:themeColor="text1"/>
                <w:sz w:val="20"/>
              </w:rPr>
              <w:t>Universal coded character set + transformation format -8bit</w:t>
            </w:r>
            <w:r>
              <w:rPr>
                <w:rFonts w:hint="eastAsia"/>
                <w:b w:val="0"/>
                <w:color w:val="000000" w:themeColor="text1"/>
                <w:sz w:val="20"/>
              </w:rPr>
              <w:t>의 약자이다.</w:t>
            </w:r>
            <w:r>
              <w:rPr>
                <w:b w:val="0"/>
                <w:color w:val="000000" w:themeColor="text1"/>
                <w:sz w:val="20"/>
              </w:rPr>
              <w:t xml:space="preserve"> </w:t>
            </w:r>
            <w:r>
              <w:rPr>
                <w:rFonts w:hint="eastAsia"/>
                <w:b w:val="0"/>
                <w:color w:val="000000" w:themeColor="text1"/>
                <w:sz w:val="20"/>
              </w:rPr>
              <w:t>a</w:t>
            </w:r>
            <w:r>
              <w:rPr>
                <w:b w:val="0"/>
                <w:color w:val="000000" w:themeColor="text1"/>
                <w:sz w:val="20"/>
              </w:rPr>
              <w:t>scii</w:t>
            </w:r>
            <w:r>
              <w:rPr>
                <w:rFonts w:hint="eastAsia"/>
                <w:b w:val="0"/>
                <w:color w:val="000000" w:themeColor="text1"/>
                <w:sz w:val="20"/>
              </w:rPr>
              <w:t xml:space="preserve"> 문자가 아닌 값들에 투명한 파일시스템이나 다른 소프트웨어와 호환성을 가</w:t>
            </w:r>
            <w:r w:rsidR="0007014B">
              <w:rPr>
                <w:rFonts w:hint="eastAsia"/>
                <w:b w:val="0"/>
                <w:color w:val="000000" w:themeColor="text1"/>
                <w:sz w:val="20"/>
              </w:rPr>
              <w:t>지며 다른 인코딩과의 왕복 변환이 간단하다.</w:t>
            </w:r>
          </w:p>
        </w:tc>
      </w:tr>
    </w:tbl>
    <w:p w:rsidR="00382937" w:rsidRDefault="00382937"/>
    <w:p w:rsidR="00C8017C" w:rsidRDefault="00C8017C"/>
    <w:p w:rsidR="00291194" w:rsidRDefault="00291194" w:rsidP="00291194">
      <w:pPr>
        <w:pStyle w:val="2"/>
      </w:pPr>
      <w:r>
        <w:rPr>
          <w:rFonts w:hint="eastAsia"/>
        </w:rPr>
        <w:t>R</w:t>
      </w:r>
      <w:r>
        <w:t>equirements Dependency Traceability</w:t>
      </w:r>
      <w:r w:rsidR="00726CA3">
        <w:t xml:space="preserve"> Table</w:t>
      </w:r>
    </w:p>
    <w:tbl>
      <w:tblPr>
        <w:tblW w:w="384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  <w:gridCol w:w="640"/>
        <w:gridCol w:w="640"/>
      </w:tblGrid>
      <w:tr w:rsidR="007E429F" w:rsidRPr="007E429F" w:rsidTr="00726CA3">
        <w:trPr>
          <w:trHeight w:val="350"/>
          <w:jc w:val="center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UC1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UC2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UC3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UC4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UC5</w:t>
            </w:r>
          </w:p>
        </w:tc>
      </w:tr>
      <w:tr w:rsidR="007E429F" w:rsidRPr="007E429F" w:rsidTr="00726CA3">
        <w:trPr>
          <w:trHeight w:val="35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E429F" w:rsidRPr="007E429F" w:rsidTr="00726CA3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E429F" w:rsidRPr="007E429F" w:rsidTr="00726CA3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E429F" w:rsidRPr="007E429F" w:rsidTr="00726CA3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E429F" w:rsidRPr="007E429F" w:rsidTr="00726CA3">
        <w:trPr>
          <w:trHeight w:val="35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:rsidR="00291194" w:rsidRDefault="00291194" w:rsidP="00291194"/>
    <w:p w:rsidR="00C8017C" w:rsidRDefault="00C8017C" w:rsidP="00291194"/>
    <w:p w:rsidR="00291194" w:rsidRPr="00291194" w:rsidRDefault="00291194" w:rsidP="00517C4B">
      <w:pPr>
        <w:pStyle w:val="2"/>
      </w:pPr>
      <w:r>
        <w:t>Document Revision History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413"/>
        <w:gridCol w:w="6095"/>
        <w:gridCol w:w="851"/>
        <w:gridCol w:w="718"/>
      </w:tblGrid>
      <w:tr w:rsidR="00517C4B" w:rsidTr="00B10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  <w:r>
              <w:rPr>
                <w:rFonts w:hint="eastAsia"/>
              </w:rPr>
              <w:t>작성날짜</w:t>
            </w:r>
          </w:p>
        </w:tc>
        <w:tc>
          <w:tcPr>
            <w:tcW w:w="6095" w:type="dxa"/>
          </w:tcPr>
          <w:p w:rsidR="00517C4B" w:rsidRDefault="00517C4B" w:rsidP="00B10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상세 내용</w:t>
            </w: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작성자</w:t>
            </w: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버전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018/05/06</w:t>
            </w:r>
          </w:p>
        </w:tc>
        <w:tc>
          <w:tcPr>
            <w:tcW w:w="6095" w:type="dxa"/>
          </w:tcPr>
          <w:p w:rsidR="00517C4B" w:rsidRDefault="00517C4B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최초 작성</w:t>
            </w: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V0.1</w:t>
            </w:r>
          </w:p>
        </w:tc>
      </w:tr>
      <w:tr w:rsidR="00517C4B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018/05/07</w:t>
            </w:r>
          </w:p>
        </w:tc>
        <w:tc>
          <w:tcPr>
            <w:tcW w:w="6095" w:type="dxa"/>
          </w:tcPr>
          <w:p w:rsidR="00517C4B" w:rsidRDefault="00517C4B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문서 형식 수정</w:t>
            </w: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V0.15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670CBD" w:rsidP="00B10EEC">
            <w:pPr>
              <w:jc w:val="center"/>
            </w:pPr>
            <w:r>
              <w:rPr>
                <w:rFonts w:hint="eastAsia"/>
              </w:rPr>
              <w:t>2018/05/10</w:t>
            </w:r>
          </w:p>
        </w:tc>
        <w:tc>
          <w:tcPr>
            <w:tcW w:w="6095" w:type="dxa"/>
          </w:tcPr>
          <w:p w:rsidR="00517C4B" w:rsidRDefault="00670CBD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 case 작성</w:t>
            </w:r>
          </w:p>
        </w:tc>
        <w:tc>
          <w:tcPr>
            <w:tcW w:w="851" w:type="dxa"/>
          </w:tcPr>
          <w:p w:rsidR="00517C4B" w:rsidRDefault="00670CBD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57" w:type="dxa"/>
          </w:tcPr>
          <w:p w:rsidR="00517C4B" w:rsidRDefault="00670CBD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V0.3</w:t>
            </w:r>
          </w:p>
        </w:tc>
      </w:tr>
      <w:tr w:rsidR="00517C4B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6C3F4B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018/05/1</w:t>
            </w:r>
            <w:r w:rsidR="004E2337">
              <w:t>4</w:t>
            </w:r>
          </w:p>
        </w:tc>
        <w:tc>
          <w:tcPr>
            <w:tcW w:w="6095" w:type="dxa"/>
          </w:tcPr>
          <w:p w:rsidR="00517C4B" w:rsidRDefault="004E2337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완성</w:t>
            </w:r>
          </w:p>
        </w:tc>
        <w:tc>
          <w:tcPr>
            <w:tcW w:w="851" w:type="dxa"/>
          </w:tcPr>
          <w:p w:rsidR="00517C4B" w:rsidRDefault="004E233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57" w:type="dxa"/>
          </w:tcPr>
          <w:p w:rsidR="00517C4B" w:rsidRDefault="006C3F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V0.</w:t>
            </w:r>
            <w:r w:rsidR="004E2337">
              <w:t>5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CE6DC8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018/05/14</w:t>
            </w:r>
          </w:p>
        </w:tc>
        <w:tc>
          <w:tcPr>
            <w:tcW w:w="6095" w:type="dxa"/>
          </w:tcPr>
          <w:p w:rsidR="00517C4B" w:rsidRDefault="00CE6DC8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로고 수정,</w:t>
            </w:r>
            <w:r>
              <w:t xml:space="preserve"> </w:t>
            </w:r>
            <w:r>
              <w:rPr>
                <w:rFonts w:hint="eastAsia"/>
              </w:rPr>
              <w:t>페이지 정렬</w:t>
            </w:r>
            <w:r w:rsidR="004E2337">
              <w:rPr>
                <w:rFonts w:hint="eastAsia"/>
              </w:rPr>
              <w:t>,</w:t>
            </w:r>
            <w:r w:rsidR="004E2337">
              <w:t xml:space="preserve"> </w:t>
            </w:r>
            <w:proofErr w:type="spellStart"/>
            <w:r w:rsidR="00710CB7">
              <w:rPr>
                <w:rFonts w:hint="eastAsia"/>
              </w:rPr>
              <w:t>G</w:t>
            </w:r>
            <w:r w:rsidR="00710CB7">
              <w:t>losaary</w:t>
            </w:r>
            <w:proofErr w:type="spellEnd"/>
            <w:r w:rsidR="00710CB7">
              <w:t xml:space="preserve"> </w:t>
            </w:r>
            <w:r w:rsidR="00710CB7">
              <w:rPr>
                <w:rFonts w:hint="eastAsia"/>
              </w:rPr>
              <w:t>추가</w:t>
            </w:r>
          </w:p>
        </w:tc>
        <w:tc>
          <w:tcPr>
            <w:tcW w:w="851" w:type="dxa"/>
          </w:tcPr>
          <w:p w:rsidR="00517C4B" w:rsidRDefault="00CE6DC8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CE6DC8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0.</w:t>
            </w:r>
            <w:r w:rsidR="004E2337">
              <w:t>55</w:t>
            </w:r>
          </w:p>
        </w:tc>
      </w:tr>
      <w:tr w:rsidR="00517C4B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4E2337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018/05/1</w:t>
            </w:r>
            <w:r w:rsidR="007E429F">
              <w:t>5</w:t>
            </w:r>
          </w:p>
        </w:tc>
        <w:tc>
          <w:tcPr>
            <w:tcW w:w="6095" w:type="dxa"/>
          </w:tcPr>
          <w:p w:rsidR="00517C4B" w:rsidRDefault="004E2337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 case diagram/Sequence Diagram </w:t>
            </w:r>
            <w:r>
              <w:rPr>
                <w:rFonts w:hint="eastAsia"/>
              </w:rPr>
              <w:t>추가</w:t>
            </w:r>
            <w:r w:rsidR="00710CB7">
              <w:rPr>
                <w:rFonts w:hint="eastAsia"/>
              </w:rPr>
              <w:t>,</w:t>
            </w:r>
            <w:r w:rsidR="00710CB7">
              <w:t xml:space="preserve"> NR </w:t>
            </w:r>
            <w:r w:rsidR="00710CB7">
              <w:rPr>
                <w:rFonts w:hint="eastAsia"/>
              </w:rPr>
              <w:t>수정</w:t>
            </w:r>
          </w:p>
        </w:tc>
        <w:tc>
          <w:tcPr>
            <w:tcW w:w="851" w:type="dxa"/>
          </w:tcPr>
          <w:p w:rsidR="00517C4B" w:rsidRDefault="00710CB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710CB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0.</w:t>
            </w:r>
            <w:r w:rsidR="00726CA3">
              <w:t>8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7E429F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018/05/16</w:t>
            </w:r>
          </w:p>
        </w:tc>
        <w:tc>
          <w:tcPr>
            <w:tcW w:w="6095" w:type="dxa"/>
          </w:tcPr>
          <w:p w:rsidR="00517C4B" w:rsidRDefault="00726CA3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 xml:space="preserve">equirement Dependency Traceability Table </w:t>
            </w:r>
            <w:r>
              <w:rPr>
                <w:rFonts w:hint="eastAsia"/>
              </w:rPr>
              <w:t>완성</w:t>
            </w:r>
          </w:p>
        </w:tc>
        <w:tc>
          <w:tcPr>
            <w:tcW w:w="851" w:type="dxa"/>
          </w:tcPr>
          <w:p w:rsidR="00517C4B" w:rsidRDefault="00726CA3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726CA3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0.9</w:t>
            </w:r>
          </w:p>
        </w:tc>
      </w:tr>
      <w:tr w:rsidR="00EA23B5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23B5" w:rsidRDefault="00EA23B5" w:rsidP="00B10EEC">
            <w:pPr>
              <w:jc w:val="center"/>
            </w:pPr>
            <w:r>
              <w:rPr>
                <w:rFonts w:hint="eastAsia"/>
              </w:rPr>
              <w:t>2018/05/17</w:t>
            </w:r>
          </w:p>
        </w:tc>
        <w:tc>
          <w:tcPr>
            <w:tcW w:w="6095" w:type="dxa"/>
          </w:tcPr>
          <w:p w:rsidR="00EA23B5" w:rsidRDefault="00A62297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제출 전 확인</w:t>
            </w:r>
          </w:p>
        </w:tc>
        <w:tc>
          <w:tcPr>
            <w:tcW w:w="851" w:type="dxa"/>
          </w:tcPr>
          <w:p w:rsidR="00EA23B5" w:rsidRDefault="00A6229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김정민</w:t>
            </w:r>
          </w:p>
        </w:tc>
        <w:tc>
          <w:tcPr>
            <w:tcW w:w="657" w:type="dxa"/>
          </w:tcPr>
          <w:p w:rsidR="00EA23B5" w:rsidRDefault="00A6229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V1.0</w:t>
            </w:r>
          </w:p>
        </w:tc>
      </w:tr>
      <w:tr w:rsidR="00C8017C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8017C" w:rsidRDefault="00C8017C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018/06/04</w:t>
            </w:r>
          </w:p>
        </w:tc>
        <w:tc>
          <w:tcPr>
            <w:tcW w:w="6095" w:type="dxa"/>
          </w:tcPr>
          <w:p w:rsidR="00C8017C" w:rsidRDefault="00C8017C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개발 후 확인</w:t>
            </w:r>
          </w:p>
        </w:tc>
        <w:tc>
          <w:tcPr>
            <w:tcW w:w="851" w:type="dxa"/>
          </w:tcPr>
          <w:p w:rsidR="00C8017C" w:rsidRDefault="00C8017C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57" w:type="dxa"/>
          </w:tcPr>
          <w:p w:rsidR="00C8017C" w:rsidRDefault="00C8017C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1.1</w:t>
            </w:r>
          </w:p>
        </w:tc>
      </w:tr>
      <w:tr w:rsidR="00C8017C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8017C" w:rsidRDefault="00C8017C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018/06/0</w:t>
            </w:r>
            <w:r w:rsidR="00AC0F5E">
              <w:t>6</w:t>
            </w:r>
          </w:p>
        </w:tc>
        <w:tc>
          <w:tcPr>
            <w:tcW w:w="6095" w:type="dxa"/>
          </w:tcPr>
          <w:p w:rsidR="00C8017C" w:rsidRDefault="00C8017C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>
              <w:rPr>
                <w:rFonts w:hint="eastAsia"/>
              </w:rPr>
              <w:t>S</w:t>
            </w:r>
            <w:r>
              <w:t xml:space="preserve">equence Diagram </w:t>
            </w:r>
            <w:r>
              <w:rPr>
                <w:rFonts w:hint="eastAsia"/>
              </w:rPr>
              <w:t xml:space="preserve">최신화 </w:t>
            </w:r>
            <w:r>
              <w:t xml:space="preserve">/ </w:t>
            </w:r>
            <w:proofErr w:type="spellStart"/>
            <w:r>
              <w:t>Usecase</w:t>
            </w:r>
            <w:proofErr w:type="spellEnd"/>
            <w:r w:rsidR="00F114D1">
              <w:t xml:space="preserve">, </w:t>
            </w:r>
            <w:r w:rsidR="00F114D1">
              <w:rPr>
                <w:rFonts w:hint="eastAsia"/>
              </w:rPr>
              <w:t>G</w:t>
            </w:r>
            <w:r w:rsidR="00F114D1">
              <w:t>lossary</w:t>
            </w:r>
            <w:r>
              <w:t xml:space="preserve"> </w:t>
            </w:r>
            <w:r>
              <w:rPr>
                <w:rFonts w:hint="eastAsia"/>
              </w:rPr>
              <w:t>최신화</w:t>
            </w:r>
          </w:p>
        </w:tc>
        <w:tc>
          <w:tcPr>
            <w:tcW w:w="851" w:type="dxa"/>
          </w:tcPr>
          <w:p w:rsidR="00C8017C" w:rsidRDefault="00C8017C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C8017C" w:rsidRDefault="00C8017C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1.2</w:t>
            </w:r>
          </w:p>
        </w:tc>
      </w:tr>
    </w:tbl>
    <w:p w:rsidR="0083683C" w:rsidRPr="005924ED" w:rsidRDefault="0083683C" w:rsidP="00517C4B"/>
    <w:sectPr w:rsidR="0083683C" w:rsidRPr="005924ED">
      <w:footerReference w:type="default" r:id="rId15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76E" w:rsidRDefault="0015576E">
      <w:pPr>
        <w:spacing w:after="0" w:line="240" w:lineRule="auto"/>
      </w:pPr>
      <w:r>
        <w:separator/>
      </w:r>
    </w:p>
  </w:endnote>
  <w:endnote w:type="continuationSeparator" w:id="0">
    <w:p w:rsidR="0015576E" w:rsidRDefault="00155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C58" w:rsidRPr="00DC4D6F" w:rsidRDefault="0015576E" w:rsidP="00BA4072">
    <w:pPr>
      <w:pStyle w:val="ad"/>
    </w:pPr>
    <w:sdt>
      <w:sdtPr>
        <w:alias w:val="제목"/>
        <w:tag w:val=""/>
        <w:id w:val="133608805"/>
        <w:placeholder>
          <w:docPart w:val="EE472C8644E441BD83980EFB792CAF4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F7C58">
          <w:t>SimpleMerge Team7</w:t>
        </w:r>
      </w:sdtContent>
    </w:sdt>
    <w:r w:rsidR="004F7C58" w:rsidRPr="00DC4D6F">
      <w:rPr>
        <w:lang w:val="ko-KR"/>
      </w:rPr>
      <w:t xml:space="preserve"> </w:t>
    </w:r>
    <w:r w:rsidR="004F7C58" w:rsidRPr="00DC4D6F">
      <w:ptab w:relativeTo="margin" w:alignment="right" w:leader="none"/>
    </w:r>
    <w:r w:rsidR="004F7C58" w:rsidRPr="00DC4D6F">
      <w:fldChar w:fldCharType="begin"/>
    </w:r>
    <w:r w:rsidR="004F7C58" w:rsidRPr="00DC4D6F">
      <w:instrText>PAGE   \* MERGEFORMAT</w:instrText>
    </w:r>
    <w:r w:rsidR="004F7C58" w:rsidRPr="00DC4D6F">
      <w:fldChar w:fldCharType="separate"/>
    </w:r>
    <w:r w:rsidR="004F7C58" w:rsidRPr="001346EE">
      <w:rPr>
        <w:noProof/>
        <w:lang w:val="ko-KR"/>
      </w:rPr>
      <w:t>1</w:t>
    </w:r>
    <w:r w:rsidR="004F7C58" w:rsidRPr="00DC4D6F">
      <w:rPr>
        <w:noProof/>
      </w:rPr>
      <w:fldChar w:fldCharType="end"/>
    </w:r>
  </w:p>
  <w:p w:rsidR="004F7C58" w:rsidRDefault="004F7C58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C58" w:rsidRPr="00DC4D6F" w:rsidRDefault="0015576E">
    <w:pPr>
      <w:pStyle w:val="ad"/>
    </w:pPr>
    <w:sdt>
      <w:sdtPr>
        <w:alias w:val="제목"/>
        <w:tag w:val=""/>
        <w:id w:val="-164709095"/>
        <w:placeholder>
          <w:docPart w:val="EE37F1B015C54D23B465FD1B5E7698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F7C58">
          <w:t>SimpleMerge Team7</w:t>
        </w:r>
      </w:sdtContent>
    </w:sdt>
    <w:r w:rsidR="004F7C58" w:rsidRPr="00DC4D6F">
      <w:rPr>
        <w:lang w:val="ko-KR"/>
      </w:rPr>
      <w:t xml:space="preserve"> </w:t>
    </w:r>
    <w:r w:rsidR="004F7C58" w:rsidRPr="00DC4D6F">
      <w:ptab w:relativeTo="margin" w:alignment="right" w:leader="none"/>
    </w:r>
    <w:r w:rsidR="004F7C58" w:rsidRPr="00DC4D6F">
      <w:fldChar w:fldCharType="begin"/>
    </w:r>
    <w:r w:rsidR="004F7C58" w:rsidRPr="00DC4D6F">
      <w:instrText>PAGE   \* MERGEFORMAT</w:instrText>
    </w:r>
    <w:r w:rsidR="004F7C58" w:rsidRPr="00DC4D6F">
      <w:fldChar w:fldCharType="separate"/>
    </w:r>
    <w:r w:rsidR="004F7C58" w:rsidRPr="001346EE">
      <w:rPr>
        <w:noProof/>
        <w:lang w:val="ko-KR"/>
      </w:rPr>
      <w:t>8</w:t>
    </w:r>
    <w:r w:rsidR="004F7C58" w:rsidRPr="00DC4D6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76E" w:rsidRDefault="0015576E">
      <w:pPr>
        <w:spacing w:after="0" w:line="240" w:lineRule="auto"/>
      </w:pPr>
      <w:r>
        <w:separator/>
      </w:r>
    </w:p>
  </w:footnote>
  <w:footnote w:type="continuationSeparator" w:id="0">
    <w:p w:rsidR="0015576E" w:rsidRDefault="00155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35D"/>
    <w:multiLevelType w:val="multilevel"/>
    <w:tmpl w:val="C1AEB9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" w15:restartNumberingAfterBreak="0">
    <w:nsid w:val="0A5D46AE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" w15:restartNumberingAfterBreak="0">
    <w:nsid w:val="0C3F7B44"/>
    <w:multiLevelType w:val="hybridMultilevel"/>
    <w:tmpl w:val="23524266"/>
    <w:lvl w:ilvl="0" w:tplc="B2482BA6">
      <w:start w:val="1"/>
      <w:numFmt w:val="decimal"/>
      <w:lvlText w:val="%1."/>
      <w:lvlJc w:val="left"/>
      <w:pPr>
        <w:ind w:left="760" w:hanging="360"/>
      </w:pPr>
      <w:rPr>
        <w:rFonts w:ascii="맑은 고딕" w:eastAsia="바탕" w:hAnsi="맑은 고딕" w:cs="맑은 고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673809"/>
    <w:multiLevelType w:val="hybridMultilevel"/>
    <w:tmpl w:val="29B2F102"/>
    <w:lvl w:ilvl="0" w:tplc="8DF6994A">
      <w:start w:val="1"/>
      <w:numFmt w:val="decimal"/>
      <w:lvlText w:val="%1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4" w15:restartNumberingAfterBreak="0">
    <w:nsid w:val="122B2833"/>
    <w:multiLevelType w:val="hybridMultilevel"/>
    <w:tmpl w:val="52CCC3A4"/>
    <w:lvl w:ilvl="0" w:tplc="D28856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C90A26"/>
    <w:multiLevelType w:val="hybridMultilevel"/>
    <w:tmpl w:val="780AB438"/>
    <w:lvl w:ilvl="0" w:tplc="59988CF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70" w:hanging="400"/>
      </w:pPr>
    </w:lvl>
    <w:lvl w:ilvl="2" w:tplc="0409001B">
      <w:start w:val="1"/>
      <w:numFmt w:val="lowerRoman"/>
      <w:lvlText w:val="%3."/>
      <w:lvlJc w:val="right"/>
      <w:pPr>
        <w:ind w:left="1270" w:hanging="400"/>
      </w:pPr>
    </w:lvl>
    <w:lvl w:ilvl="3" w:tplc="0409000F" w:tentative="1">
      <w:start w:val="1"/>
      <w:numFmt w:val="decimal"/>
      <w:lvlText w:val="%4."/>
      <w:lvlJc w:val="left"/>
      <w:pPr>
        <w:ind w:left="1670" w:hanging="400"/>
      </w:pPr>
    </w:lvl>
    <w:lvl w:ilvl="4" w:tplc="04090019" w:tentative="1">
      <w:start w:val="1"/>
      <w:numFmt w:val="upperLetter"/>
      <w:lvlText w:val="%5."/>
      <w:lvlJc w:val="left"/>
      <w:pPr>
        <w:ind w:left="2070" w:hanging="400"/>
      </w:pPr>
    </w:lvl>
    <w:lvl w:ilvl="5" w:tplc="0409001B" w:tentative="1">
      <w:start w:val="1"/>
      <w:numFmt w:val="lowerRoman"/>
      <w:lvlText w:val="%6."/>
      <w:lvlJc w:val="right"/>
      <w:pPr>
        <w:ind w:left="2470" w:hanging="400"/>
      </w:pPr>
    </w:lvl>
    <w:lvl w:ilvl="6" w:tplc="0409000F" w:tentative="1">
      <w:start w:val="1"/>
      <w:numFmt w:val="decimal"/>
      <w:lvlText w:val="%7."/>
      <w:lvlJc w:val="left"/>
      <w:pPr>
        <w:ind w:left="2870" w:hanging="400"/>
      </w:pPr>
    </w:lvl>
    <w:lvl w:ilvl="7" w:tplc="04090019" w:tentative="1">
      <w:start w:val="1"/>
      <w:numFmt w:val="upperLetter"/>
      <w:lvlText w:val="%8."/>
      <w:lvlJc w:val="left"/>
      <w:pPr>
        <w:ind w:left="3270" w:hanging="400"/>
      </w:pPr>
    </w:lvl>
    <w:lvl w:ilvl="8" w:tplc="0409001B" w:tentative="1">
      <w:start w:val="1"/>
      <w:numFmt w:val="lowerRoman"/>
      <w:lvlText w:val="%9."/>
      <w:lvlJc w:val="right"/>
      <w:pPr>
        <w:ind w:left="3670" w:hanging="400"/>
      </w:pPr>
    </w:lvl>
  </w:abstractNum>
  <w:abstractNum w:abstractNumId="6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00221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8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D3920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0" w15:restartNumberingAfterBreak="0">
    <w:nsid w:val="36935762"/>
    <w:multiLevelType w:val="multilevel"/>
    <w:tmpl w:val="A51CA1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1" w15:restartNumberingAfterBreak="0">
    <w:nsid w:val="373B14E3"/>
    <w:multiLevelType w:val="multilevel"/>
    <w:tmpl w:val="067878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0" w:hanging="1800"/>
      </w:pPr>
      <w:rPr>
        <w:rFonts w:hint="default"/>
      </w:rPr>
    </w:lvl>
  </w:abstractNum>
  <w:abstractNum w:abstractNumId="12" w15:restartNumberingAfterBreak="0">
    <w:nsid w:val="37B422AD"/>
    <w:multiLevelType w:val="multilevel"/>
    <w:tmpl w:val="68EA3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3" w15:restartNumberingAfterBreak="0">
    <w:nsid w:val="3B655B1E"/>
    <w:multiLevelType w:val="multilevel"/>
    <w:tmpl w:val="4CE0C3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4" w15:restartNumberingAfterBreak="0">
    <w:nsid w:val="3C8C0FDB"/>
    <w:multiLevelType w:val="multilevel"/>
    <w:tmpl w:val="39224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5" w15:restartNumberingAfterBreak="0">
    <w:nsid w:val="3D285E90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6" w15:restartNumberingAfterBreak="0">
    <w:nsid w:val="47B64880"/>
    <w:multiLevelType w:val="hybridMultilevel"/>
    <w:tmpl w:val="29D88D20"/>
    <w:lvl w:ilvl="0" w:tplc="D2D01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047C2"/>
    <w:multiLevelType w:val="hybridMultilevel"/>
    <w:tmpl w:val="C9DCB142"/>
    <w:lvl w:ilvl="0" w:tplc="C4EE7D7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0" w:hanging="400"/>
      </w:pPr>
    </w:lvl>
    <w:lvl w:ilvl="2" w:tplc="0409001B" w:tentative="1">
      <w:start w:val="1"/>
      <w:numFmt w:val="lowerRoman"/>
      <w:lvlText w:val="%3."/>
      <w:lvlJc w:val="right"/>
      <w:pPr>
        <w:ind w:left="1980" w:hanging="400"/>
      </w:pPr>
    </w:lvl>
    <w:lvl w:ilvl="3" w:tplc="0409000F" w:tentative="1">
      <w:start w:val="1"/>
      <w:numFmt w:val="decimal"/>
      <w:lvlText w:val="%4."/>
      <w:lvlJc w:val="left"/>
      <w:pPr>
        <w:ind w:left="2380" w:hanging="400"/>
      </w:pPr>
    </w:lvl>
    <w:lvl w:ilvl="4" w:tplc="04090019" w:tentative="1">
      <w:start w:val="1"/>
      <w:numFmt w:val="upperLetter"/>
      <w:lvlText w:val="%5."/>
      <w:lvlJc w:val="left"/>
      <w:pPr>
        <w:ind w:left="2780" w:hanging="400"/>
      </w:pPr>
    </w:lvl>
    <w:lvl w:ilvl="5" w:tplc="0409001B" w:tentative="1">
      <w:start w:val="1"/>
      <w:numFmt w:val="lowerRoman"/>
      <w:lvlText w:val="%6."/>
      <w:lvlJc w:val="right"/>
      <w:pPr>
        <w:ind w:left="3180" w:hanging="400"/>
      </w:pPr>
    </w:lvl>
    <w:lvl w:ilvl="6" w:tplc="0409000F" w:tentative="1">
      <w:start w:val="1"/>
      <w:numFmt w:val="decimal"/>
      <w:lvlText w:val="%7."/>
      <w:lvlJc w:val="left"/>
      <w:pPr>
        <w:ind w:left="3580" w:hanging="400"/>
      </w:pPr>
    </w:lvl>
    <w:lvl w:ilvl="7" w:tplc="04090019" w:tentative="1">
      <w:start w:val="1"/>
      <w:numFmt w:val="upperLetter"/>
      <w:lvlText w:val="%8."/>
      <w:lvlJc w:val="left"/>
      <w:pPr>
        <w:ind w:left="3980" w:hanging="400"/>
      </w:pPr>
    </w:lvl>
    <w:lvl w:ilvl="8" w:tplc="0409001B" w:tentative="1">
      <w:start w:val="1"/>
      <w:numFmt w:val="lowerRoman"/>
      <w:lvlText w:val="%9."/>
      <w:lvlJc w:val="right"/>
      <w:pPr>
        <w:ind w:left="4380" w:hanging="400"/>
      </w:pPr>
    </w:lvl>
  </w:abstractNum>
  <w:abstractNum w:abstractNumId="19" w15:restartNumberingAfterBreak="0">
    <w:nsid w:val="515901D6"/>
    <w:multiLevelType w:val="hybridMultilevel"/>
    <w:tmpl w:val="8D543082"/>
    <w:lvl w:ilvl="0" w:tplc="54327316">
      <w:start w:val="1"/>
      <w:numFmt w:val="decimal"/>
      <w:lvlText w:val="%1."/>
      <w:lvlJc w:val="left"/>
      <w:pPr>
        <w:ind w:left="1140" w:hanging="360"/>
      </w:pPr>
      <w:rPr>
        <w:rFonts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1580" w:hanging="400"/>
      </w:pPr>
    </w:lvl>
    <w:lvl w:ilvl="2" w:tplc="0409001B" w:tentative="1">
      <w:start w:val="1"/>
      <w:numFmt w:val="lowerRoman"/>
      <w:lvlText w:val="%3."/>
      <w:lvlJc w:val="right"/>
      <w:pPr>
        <w:ind w:left="1980" w:hanging="400"/>
      </w:pPr>
    </w:lvl>
    <w:lvl w:ilvl="3" w:tplc="0409000F" w:tentative="1">
      <w:start w:val="1"/>
      <w:numFmt w:val="decimal"/>
      <w:lvlText w:val="%4."/>
      <w:lvlJc w:val="left"/>
      <w:pPr>
        <w:ind w:left="2380" w:hanging="400"/>
      </w:pPr>
    </w:lvl>
    <w:lvl w:ilvl="4" w:tplc="04090019" w:tentative="1">
      <w:start w:val="1"/>
      <w:numFmt w:val="upperLetter"/>
      <w:lvlText w:val="%5."/>
      <w:lvlJc w:val="left"/>
      <w:pPr>
        <w:ind w:left="2780" w:hanging="400"/>
      </w:pPr>
    </w:lvl>
    <w:lvl w:ilvl="5" w:tplc="0409001B" w:tentative="1">
      <w:start w:val="1"/>
      <w:numFmt w:val="lowerRoman"/>
      <w:lvlText w:val="%6."/>
      <w:lvlJc w:val="right"/>
      <w:pPr>
        <w:ind w:left="3180" w:hanging="400"/>
      </w:pPr>
    </w:lvl>
    <w:lvl w:ilvl="6" w:tplc="0409000F" w:tentative="1">
      <w:start w:val="1"/>
      <w:numFmt w:val="decimal"/>
      <w:lvlText w:val="%7."/>
      <w:lvlJc w:val="left"/>
      <w:pPr>
        <w:ind w:left="3580" w:hanging="400"/>
      </w:pPr>
    </w:lvl>
    <w:lvl w:ilvl="7" w:tplc="04090019" w:tentative="1">
      <w:start w:val="1"/>
      <w:numFmt w:val="upperLetter"/>
      <w:lvlText w:val="%8."/>
      <w:lvlJc w:val="left"/>
      <w:pPr>
        <w:ind w:left="3980" w:hanging="400"/>
      </w:pPr>
    </w:lvl>
    <w:lvl w:ilvl="8" w:tplc="0409001B" w:tentative="1">
      <w:start w:val="1"/>
      <w:numFmt w:val="lowerRoman"/>
      <w:lvlText w:val="%9."/>
      <w:lvlJc w:val="right"/>
      <w:pPr>
        <w:ind w:left="4380" w:hanging="400"/>
      </w:pPr>
    </w:lvl>
  </w:abstractNum>
  <w:abstractNum w:abstractNumId="20" w15:restartNumberingAfterBreak="0">
    <w:nsid w:val="5C2E21FB"/>
    <w:multiLevelType w:val="hybridMultilevel"/>
    <w:tmpl w:val="00A2C296"/>
    <w:lvl w:ilvl="0" w:tplc="E794D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2BA4037"/>
    <w:multiLevelType w:val="multilevel"/>
    <w:tmpl w:val="C1A42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2" w15:restartNumberingAfterBreak="0">
    <w:nsid w:val="6413727F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3" w15:restartNumberingAfterBreak="0">
    <w:nsid w:val="64920C6A"/>
    <w:multiLevelType w:val="hybridMultilevel"/>
    <w:tmpl w:val="8A844D88"/>
    <w:lvl w:ilvl="0" w:tplc="E506CF24">
      <w:start w:val="1"/>
      <w:numFmt w:val="decimal"/>
      <w:lvlText w:val="%1."/>
      <w:lvlJc w:val="left"/>
      <w:pPr>
        <w:ind w:left="790" w:hanging="360"/>
      </w:pPr>
      <w:rPr>
        <w:rFonts w:asciiTheme="minorHAnsi" w:eastAsia="바탕" w:hAnsiTheme="minorHAnsi" w:cstheme="minorBidi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24" w15:restartNumberingAfterBreak="0">
    <w:nsid w:val="739C6C7D"/>
    <w:multiLevelType w:val="hybridMultilevel"/>
    <w:tmpl w:val="3CD0729C"/>
    <w:lvl w:ilvl="0" w:tplc="BD9ECE5C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5" w15:restartNumberingAfterBreak="0">
    <w:nsid w:val="7724748A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6" w15:restartNumberingAfterBreak="0">
    <w:nsid w:val="79BF6444"/>
    <w:multiLevelType w:val="multilevel"/>
    <w:tmpl w:val="BE5AF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0" w:hanging="1800"/>
      </w:pPr>
      <w:rPr>
        <w:rFonts w:hint="default"/>
      </w:rPr>
    </w:lvl>
  </w:abstractNum>
  <w:num w:numId="1">
    <w:abstractNumId w:val="17"/>
  </w:num>
  <w:num w:numId="2">
    <w:abstractNumId w:val="6"/>
  </w:num>
  <w:num w:numId="3">
    <w:abstractNumId w:val="8"/>
  </w:num>
  <w:num w:numId="4">
    <w:abstractNumId w:val="5"/>
  </w:num>
  <w:num w:numId="5">
    <w:abstractNumId w:val="23"/>
  </w:num>
  <w:num w:numId="6">
    <w:abstractNumId w:val="2"/>
  </w:num>
  <w:num w:numId="7">
    <w:abstractNumId w:val="20"/>
  </w:num>
  <w:num w:numId="8">
    <w:abstractNumId w:val="11"/>
  </w:num>
  <w:num w:numId="9">
    <w:abstractNumId w:val="19"/>
  </w:num>
  <w:num w:numId="10">
    <w:abstractNumId w:val="18"/>
  </w:num>
  <w:num w:numId="11">
    <w:abstractNumId w:val="26"/>
  </w:num>
  <w:num w:numId="12">
    <w:abstractNumId w:val="3"/>
  </w:num>
  <w:num w:numId="13">
    <w:abstractNumId w:val="9"/>
  </w:num>
  <w:num w:numId="14">
    <w:abstractNumId w:val="25"/>
  </w:num>
  <w:num w:numId="15">
    <w:abstractNumId w:val="7"/>
  </w:num>
  <w:num w:numId="16">
    <w:abstractNumId w:val="22"/>
  </w:num>
  <w:num w:numId="17">
    <w:abstractNumId w:val="15"/>
  </w:num>
  <w:num w:numId="18">
    <w:abstractNumId w:val="1"/>
  </w:num>
  <w:num w:numId="19">
    <w:abstractNumId w:val="14"/>
  </w:num>
  <w:num w:numId="20">
    <w:abstractNumId w:val="10"/>
  </w:num>
  <w:num w:numId="21">
    <w:abstractNumId w:val="0"/>
  </w:num>
  <w:num w:numId="22">
    <w:abstractNumId w:val="21"/>
  </w:num>
  <w:num w:numId="23">
    <w:abstractNumId w:val="13"/>
  </w:num>
  <w:num w:numId="24">
    <w:abstractNumId w:val="12"/>
  </w:num>
  <w:num w:numId="25">
    <w:abstractNumId w:val="16"/>
  </w:num>
  <w:num w:numId="26">
    <w:abstractNumId w:val="24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A9B"/>
    <w:rsid w:val="00062745"/>
    <w:rsid w:val="0007014B"/>
    <w:rsid w:val="000A40DE"/>
    <w:rsid w:val="000B3251"/>
    <w:rsid w:val="000C07BC"/>
    <w:rsid w:val="000D7ADD"/>
    <w:rsid w:val="001346EE"/>
    <w:rsid w:val="00135909"/>
    <w:rsid w:val="00145793"/>
    <w:rsid w:val="0015576E"/>
    <w:rsid w:val="00162BE7"/>
    <w:rsid w:val="0018512E"/>
    <w:rsid w:val="00185E38"/>
    <w:rsid w:val="001877F5"/>
    <w:rsid w:val="001B0E62"/>
    <w:rsid w:val="001D2C09"/>
    <w:rsid w:val="001E3503"/>
    <w:rsid w:val="0021468B"/>
    <w:rsid w:val="00251D2A"/>
    <w:rsid w:val="002709B3"/>
    <w:rsid w:val="00291194"/>
    <w:rsid w:val="002A64A1"/>
    <w:rsid w:val="002B3122"/>
    <w:rsid w:val="0030202C"/>
    <w:rsid w:val="003176A2"/>
    <w:rsid w:val="00334257"/>
    <w:rsid w:val="0037672E"/>
    <w:rsid w:val="00382937"/>
    <w:rsid w:val="0038466A"/>
    <w:rsid w:val="003A0D66"/>
    <w:rsid w:val="003B6200"/>
    <w:rsid w:val="003D2EDA"/>
    <w:rsid w:val="003F387B"/>
    <w:rsid w:val="00432CD8"/>
    <w:rsid w:val="00454271"/>
    <w:rsid w:val="00465C25"/>
    <w:rsid w:val="00472F66"/>
    <w:rsid w:val="004A3DC1"/>
    <w:rsid w:val="004E0061"/>
    <w:rsid w:val="004E1C4B"/>
    <w:rsid w:val="004E2337"/>
    <w:rsid w:val="004E3988"/>
    <w:rsid w:val="004F7C58"/>
    <w:rsid w:val="00501650"/>
    <w:rsid w:val="00501AE5"/>
    <w:rsid w:val="00517C4B"/>
    <w:rsid w:val="00584F22"/>
    <w:rsid w:val="00590421"/>
    <w:rsid w:val="005919BD"/>
    <w:rsid w:val="005924ED"/>
    <w:rsid w:val="005D343C"/>
    <w:rsid w:val="005E0AEC"/>
    <w:rsid w:val="0060307A"/>
    <w:rsid w:val="00604909"/>
    <w:rsid w:val="00643609"/>
    <w:rsid w:val="00670CBD"/>
    <w:rsid w:val="006842A9"/>
    <w:rsid w:val="00686284"/>
    <w:rsid w:val="0069538D"/>
    <w:rsid w:val="006A0A9B"/>
    <w:rsid w:val="006C0A05"/>
    <w:rsid w:val="006C3F4B"/>
    <w:rsid w:val="006F5092"/>
    <w:rsid w:val="00710CB7"/>
    <w:rsid w:val="00726CA3"/>
    <w:rsid w:val="0074315A"/>
    <w:rsid w:val="007461BA"/>
    <w:rsid w:val="007607CE"/>
    <w:rsid w:val="00774C69"/>
    <w:rsid w:val="00777AEB"/>
    <w:rsid w:val="00794ED9"/>
    <w:rsid w:val="007C242E"/>
    <w:rsid w:val="007D483F"/>
    <w:rsid w:val="007D748B"/>
    <w:rsid w:val="007E429F"/>
    <w:rsid w:val="00827653"/>
    <w:rsid w:val="0083683C"/>
    <w:rsid w:val="008372A5"/>
    <w:rsid w:val="0087107D"/>
    <w:rsid w:val="008852FD"/>
    <w:rsid w:val="009138FA"/>
    <w:rsid w:val="009174FB"/>
    <w:rsid w:val="00932A02"/>
    <w:rsid w:val="00933397"/>
    <w:rsid w:val="00941F16"/>
    <w:rsid w:val="00983FED"/>
    <w:rsid w:val="00990F12"/>
    <w:rsid w:val="009B4671"/>
    <w:rsid w:val="009D6F39"/>
    <w:rsid w:val="009F01BA"/>
    <w:rsid w:val="009F1C07"/>
    <w:rsid w:val="009F7BAC"/>
    <w:rsid w:val="00A21C7D"/>
    <w:rsid w:val="00A32A54"/>
    <w:rsid w:val="00A404F8"/>
    <w:rsid w:val="00A41F6B"/>
    <w:rsid w:val="00A62297"/>
    <w:rsid w:val="00A932C6"/>
    <w:rsid w:val="00A945A5"/>
    <w:rsid w:val="00AB42A0"/>
    <w:rsid w:val="00AC0F5E"/>
    <w:rsid w:val="00B10EEC"/>
    <w:rsid w:val="00B27302"/>
    <w:rsid w:val="00B57483"/>
    <w:rsid w:val="00B770F6"/>
    <w:rsid w:val="00B92750"/>
    <w:rsid w:val="00BA4072"/>
    <w:rsid w:val="00BE69D0"/>
    <w:rsid w:val="00BF76A7"/>
    <w:rsid w:val="00BF7723"/>
    <w:rsid w:val="00C3497A"/>
    <w:rsid w:val="00C5786F"/>
    <w:rsid w:val="00C8017C"/>
    <w:rsid w:val="00CC089E"/>
    <w:rsid w:val="00CE6DC8"/>
    <w:rsid w:val="00CF1B22"/>
    <w:rsid w:val="00D4145F"/>
    <w:rsid w:val="00D554C9"/>
    <w:rsid w:val="00D55D02"/>
    <w:rsid w:val="00D90279"/>
    <w:rsid w:val="00D94FB7"/>
    <w:rsid w:val="00DB0C56"/>
    <w:rsid w:val="00DC4D6F"/>
    <w:rsid w:val="00DD73DC"/>
    <w:rsid w:val="00DF46C8"/>
    <w:rsid w:val="00E069AD"/>
    <w:rsid w:val="00E458F1"/>
    <w:rsid w:val="00E8097F"/>
    <w:rsid w:val="00EA23B5"/>
    <w:rsid w:val="00EB76E3"/>
    <w:rsid w:val="00F114D1"/>
    <w:rsid w:val="00F13209"/>
    <w:rsid w:val="00F42549"/>
    <w:rsid w:val="00F6198E"/>
    <w:rsid w:val="00F67D26"/>
    <w:rsid w:val="00F75C66"/>
    <w:rsid w:val="00F87772"/>
    <w:rsid w:val="00F877F8"/>
    <w:rsid w:val="00FA0267"/>
    <w:rsid w:val="00FB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C322AD"/>
  <w15:chartTrackingRefBased/>
  <w15:docId w15:val="{200C60BE-F11D-40DA-A762-D446BF08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ko-K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1AE5"/>
    <w:rPr>
      <w:rFonts w:ascii="맑은 고딕" w:eastAsia="맑은 고딕" w:hAnsi="맑은 고딕" w:cs="맑은 고딕"/>
    </w:rPr>
  </w:style>
  <w:style w:type="paragraph" w:styleId="10">
    <w:name w:val="heading 1"/>
    <w:basedOn w:val="a"/>
    <w:next w:val="a"/>
    <w:link w:val="1Char"/>
    <w:uiPriority w:val="9"/>
    <w:qFormat/>
    <w:rsid w:val="00501AE5"/>
    <w:pPr>
      <w:keepNext/>
      <w:keepLines/>
      <w:pBdr>
        <w:bottom w:val="single" w:sz="8" w:space="0" w:color="FCDBDB" w:themeColor="accent1" w:themeTint="33"/>
      </w:pBdr>
      <w:spacing w:after="200" w:line="240" w:lineRule="auto"/>
      <w:outlineLvl w:val="0"/>
    </w:pPr>
    <w:rPr>
      <w:color w:val="F24F4F" w:themeColor="accen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1AE5"/>
    <w:pPr>
      <w:keepNext/>
      <w:keepLines/>
      <w:spacing w:before="120" w:after="120" w:line="18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1AE5"/>
    <w:pPr>
      <w:keepNext/>
      <w:keepLines/>
      <w:spacing w:before="40" w:after="0"/>
      <w:outlineLvl w:val="3"/>
    </w:pPr>
    <w:rPr>
      <w:i/>
      <w:iCs/>
      <w:color w:val="DF101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로고"/>
    <w:basedOn w:val="a"/>
    <w:uiPriority w:val="99"/>
    <w:semiHidden/>
    <w:unhideWhenUsed/>
    <w:pPr>
      <w:spacing w:before="600"/>
    </w:pPr>
  </w:style>
  <w:style w:type="character" w:customStyle="1" w:styleId="a4">
    <w:name w:val="개체 틀 텍스트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Char"/>
    <w:uiPriority w:val="10"/>
    <w:qFormat/>
    <w:rsid w:val="00501AE5"/>
    <w:pPr>
      <w:spacing w:after="600" w:line="240" w:lineRule="auto"/>
      <w:contextualSpacing/>
    </w:pPr>
    <w:rPr>
      <w:color w:val="F24F4F" w:themeColor="accent1"/>
      <w:kern w:val="28"/>
      <w:sz w:val="96"/>
      <w:szCs w:val="96"/>
    </w:rPr>
  </w:style>
  <w:style w:type="character" w:customStyle="1" w:styleId="Char">
    <w:name w:val="제목 Char"/>
    <w:basedOn w:val="a0"/>
    <w:link w:val="a5"/>
    <w:uiPriority w:val="10"/>
    <w:rsid w:val="00501AE5"/>
    <w:rPr>
      <w:rFonts w:ascii="맑은 고딕" w:eastAsia="맑은 고딕" w:hAnsi="맑은 고딕" w:cs="맑은 고딕"/>
      <w:color w:val="F24F4F" w:themeColor="accent1"/>
      <w:kern w:val="28"/>
      <w:sz w:val="96"/>
      <w:szCs w:val="96"/>
    </w:rPr>
  </w:style>
  <w:style w:type="paragraph" w:customStyle="1" w:styleId="a6">
    <w:name w:val="부제목"/>
    <w:basedOn w:val="a"/>
    <w:next w:val="a"/>
    <w:link w:val="a7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7">
    <w:name w:val="부제목 문자"/>
    <w:basedOn w:val="a0"/>
    <w:link w:val="a6"/>
    <w:uiPriority w:val="11"/>
    <w:rPr>
      <w:sz w:val="32"/>
      <w:szCs w:val="32"/>
    </w:rPr>
  </w:style>
  <w:style w:type="paragraph" w:styleId="a8">
    <w:name w:val="No Spacing"/>
    <w:uiPriority w:val="1"/>
    <w:qFormat/>
    <w:rsid w:val="00501AE5"/>
    <w:pPr>
      <w:spacing w:after="0" w:line="240" w:lineRule="auto"/>
    </w:pPr>
    <w:rPr>
      <w:rFonts w:ascii="맑은 고딕" w:eastAsia="맑은 고딕" w:hAnsi="맑은 고딕" w:cs="맑은 고딕"/>
    </w:rPr>
  </w:style>
  <w:style w:type="table" w:customStyle="1" w:styleId="a9">
    <w:name w:val="표 눈금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연락처 정보"/>
    <w:basedOn w:val="a8"/>
    <w:uiPriority w:val="99"/>
    <w:qFormat/>
    <w:rPr>
      <w:color w:val="FFFFFF" w:themeColor="background1"/>
      <w:sz w:val="22"/>
      <w:szCs w:val="22"/>
    </w:rPr>
  </w:style>
  <w:style w:type="paragraph" w:customStyle="1" w:styleId="ab">
    <w:name w:val="표 공백"/>
    <w:basedOn w:val="a8"/>
    <w:uiPriority w:val="99"/>
    <w:pPr>
      <w:spacing w:line="14" w:lineRule="exact"/>
    </w:pPr>
  </w:style>
  <w:style w:type="paragraph" w:styleId="ac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c"/>
    <w:uiPriority w:val="99"/>
  </w:style>
  <w:style w:type="paragraph" w:styleId="ad">
    <w:name w:val="footer"/>
    <w:basedOn w:val="a"/>
    <w:link w:val="Char1"/>
    <w:uiPriority w:val="99"/>
    <w:unhideWhenUsed/>
    <w:qFormat/>
    <w:rsid w:val="00501AE5"/>
    <w:pPr>
      <w:spacing w:after="0" w:line="240" w:lineRule="auto"/>
    </w:pPr>
    <w:rPr>
      <w:caps/>
      <w:color w:val="F24F4F" w:themeColor="accent1"/>
      <w:sz w:val="16"/>
      <w:szCs w:val="16"/>
    </w:rPr>
  </w:style>
  <w:style w:type="character" w:customStyle="1" w:styleId="Char1">
    <w:name w:val="바닥글 Char"/>
    <w:basedOn w:val="a0"/>
    <w:link w:val="ad"/>
    <w:uiPriority w:val="99"/>
    <w:rsid w:val="00501AE5"/>
    <w:rPr>
      <w:rFonts w:ascii="맑은 고딕" w:eastAsia="맑은 고딕" w:hAnsi="맑은 고딕" w:cs="맑은 고딕"/>
      <w:caps/>
      <w:color w:val="F24F4F" w:themeColor="accent1"/>
      <w:sz w:val="16"/>
      <w:szCs w:val="16"/>
    </w:rPr>
  </w:style>
  <w:style w:type="character" w:customStyle="1" w:styleId="1Char">
    <w:name w:val="제목 1 Char"/>
    <w:basedOn w:val="a0"/>
    <w:link w:val="10"/>
    <w:uiPriority w:val="9"/>
    <w:rsid w:val="00501AE5"/>
    <w:rPr>
      <w:rFonts w:ascii="맑은 고딕" w:eastAsia="맑은 고딕" w:hAnsi="맑은 고딕" w:cs="맑은 고딕"/>
      <w:color w:val="F24F4F" w:themeColor="accen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501AE5"/>
    <w:rPr>
      <w:rFonts w:ascii="맑은 고딕" w:eastAsia="맑은 고딕" w:hAnsi="맑은 고딕" w:cs="맑은 고딕"/>
      <w:b/>
      <w:bCs/>
      <w:sz w:val="26"/>
      <w:szCs w:val="26"/>
    </w:rPr>
  </w:style>
  <w:style w:type="paragraph" w:customStyle="1" w:styleId="ae">
    <w:name w:val="목차 제목"/>
    <w:basedOn w:val="10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1">
    <w:name w:val="toc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Char">
    <w:name w:val="제목 3 Char"/>
    <w:basedOn w:val="a0"/>
    <w:link w:val="3"/>
    <w:uiPriority w:val="9"/>
    <w:rPr>
      <w:b/>
      <w:bCs/>
      <w:i/>
      <w:iCs/>
      <w:sz w:val="24"/>
      <w:szCs w:val="24"/>
    </w:rPr>
  </w:style>
  <w:style w:type="paragraph" w:customStyle="1" w:styleId="af0">
    <w:name w:val="대체 로고"/>
    <w:basedOn w:val="a"/>
    <w:uiPriority w:val="99"/>
    <w:unhideWhenUsed/>
    <w:pPr>
      <w:spacing w:before="720" w:line="240" w:lineRule="auto"/>
      <w:ind w:left="720"/>
    </w:pPr>
  </w:style>
  <w:style w:type="paragraph" w:customStyle="1" w:styleId="af1">
    <w:name w:val="대체 바닥글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2">
    <w:name w:val="팁 표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3">
    <w:name w:val="팁 텍스트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4">
    <w:name w:val="아이콘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Char">
    <w:name w:val="제목 4 Char"/>
    <w:basedOn w:val="a0"/>
    <w:link w:val="4"/>
    <w:uiPriority w:val="9"/>
    <w:semiHidden/>
    <w:rsid w:val="00501AE5"/>
    <w:rPr>
      <w:rFonts w:ascii="맑은 고딕" w:eastAsia="맑은 고딕" w:hAnsi="맑은 고딕" w:cs="맑은 고딕"/>
      <w:i/>
      <w:iCs/>
      <w:color w:val="DF1010" w:themeColor="accent1" w:themeShade="BF"/>
    </w:rPr>
  </w:style>
  <w:style w:type="table" w:customStyle="1" w:styleId="af5">
    <w:name w:val="재무표"/>
    <w:basedOn w:val="a1"/>
    <w:uiPriority w:val="99"/>
    <w:rsid w:val="00501AE5"/>
    <w:pPr>
      <w:spacing w:before="20" w:afterLines="20" w:after="48" w:line="204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0">
    <w:name w:val="toc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40">
    <w:name w:val="toc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af6">
    <w:name w:val="Subtitle"/>
    <w:basedOn w:val="a"/>
    <w:next w:val="a"/>
    <w:link w:val="Char2"/>
    <w:uiPriority w:val="11"/>
    <w:qFormat/>
    <w:rsid w:val="00501AE5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f6"/>
    <w:uiPriority w:val="11"/>
    <w:rsid w:val="00501AE5"/>
    <w:rPr>
      <w:rFonts w:ascii="맑은 고딕" w:eastAsia="맑은 고딕" w:hAnsi="맑은 고딕" w:cs="맑은 고딕"/>
      <w:sz w:val="24"/>
      <w:szCs w:val="24"/>
    </w:rPr>
  </w:style>
  <w:style w:type="character" w:styleId="af7">
    <w:name w:val="Placeholder Text"/>
    <w:basedOn w:val="a0"/>
    <w:uiPriority w:val="99"/>
    <w:semiHidden/>
    <w:rsid w:val="00DD73DC"/>
    <w:rPr>
      <w:color w:val="808080"/>
    </w:rPr>
  </w:style>
  <w:style w:type="table" w:styleId="af8">
    <w:name w:val="Table Grid"/>
    <w:basedOn w:val="a1"/>
    <w:uiPriority w:val="39"/>
    <w:rsid w:val="0050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caption"/>
    <w:basedOn w:val="a"/>
    <w:next w:val="a"/>
    <w:uiPriority w:val="35"/>
    <w:unhideWhenUsed/>
    <w:qFormat/>
    <w:rsid w:val="00DB0C56"/>
    <w:rPr>
      <w:b/>
      <w:bCs/>
    </w:rPr>
  </w:style>
  <w:style w:type="paragraph" w:styleId="afa">
    <w:name w:val="List Paragraph"/>
    <w:basedOn w:val="a"/>
    <w:uiPriority w:val="34"/>
    <w:qFormat/>
    <w:rsid w:val="00584F22"/>
    <w:pPr>
      <w:spacing w:after="200" w:line="276" w:lineRule="auto"/>
      <w:ind w:leftChars="400" w:left="800"/>
      <w:jc w:val="both"/>
    </w:pPr>
    <w:rPr>
      <w:rFonts w:asciiTheme="minorHAnsi" w:eastAsiaTheme="minorEastAsia" w:hAnsiTheme="minorHAnsi" w:cstheme="minorBidi"/>
      <w:color w:val="auto"/>
    </w:rPr>
  </w:style>
  <w:style w:type="table" w:styleId="21">
    <w:name w:val="Plain Table 2"/>
    <w:basedOn w:val="a1"/>
    <w:uiPriority w:val="42"/>
    <w:rsid w:val="00584F22"/>
    <w:pPr>
      <w:spacing w:after="0" w:line="240" w:lineRule="auto"/>
      <w:jc w:val="both"/>
    </w:pPr>
    <w:rPr>
      <w:color w:val="auto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517C4B"/>
    <w:pPr>
      <w:spacing w:after="0" w:line="240" w:lineRule="auto"/>
      <w:jc w:val="both"/>
    </w:pPr>
    <w:rPr>
      <w:color w:val="auto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na\AppData\Roaming\Microsoft\Templates\&#49324;&#50629;%20&#44228;&#54925;&#49436;(&#48744;&#44053;%20&#46356;&#51088;&#5106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37F1B015C54D23B465FD1B5E7698E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8940855-4C72-4B59-801D-D4973CFE9C3F}"/>
      </w:docPartPr>
      <w:docPartBody>
        <w:p w:rsidR="00B75BD8" w:rsidRDefault="00003680">
          <w:pPr>
            <w:pStyle w:val="EE37F1B015C54D23B465FD1B5E7698E5"/>
          </w:pPr>
          <w:r w:rsidRPr="00DC4D6F">
            <w:rPr>
              <w:lang w:val="ko-KR"/>
            </w:rPr>
            <w:t>[사업 계획서 제목]</w:t>
          </w:r>
        </w:p>
      </w:docPartBody>
    </w:docPart>
    <w:docPart>
      <w:docPartPr>
        <w:name w:val="EE472C8644E441BD83980EFB792CAF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ED234A7-82F4-430B-BE17-6D5CF1F8562B}"/>
      </w:docPartPr>
      <w:docPartBody>
        <w:p w:rsidR="00E60683" w:rsidRDefault="00F55E6F" w:rsidP="00F55E6F">
          <w:pPr>
            <w:pStyle w:val="EE472C8644E441BD83980EFB792CAF46"/>
          </w:pPr>
          <w:r w:rsidRPr="00DC4D6F">
            <w:rPr>
              <w:lang w:val="ko-KR"/>
            </w:rPr>
            <w:t>[사업 계획서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80"/>
    <w:rsid w:val="00003680"/>
    <w:rsid w:val="00380730"/>
    <w:rsid w:val="003A41DD"/>
    <w:rsid w:val="003E1E56"/>
    <w:rsid w:val="00792191"/>
    <w:rsid w:val="007C332A"/>
    <w:rsid w:val="009650DB"/>
    <w:rsid w:val="009A559F"/>
    <w:rsid w:val="00B75BD8"/>
    <w:rsid w:val="00B8719F"/>
    <w:rsid w:val="00D87B7C"/>
    <w:rsid w:val="00E60683"/>
    <w:rsid w:val="00F5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개체 틀 텍스트"/>
    <w:basedOn w:val="a0"/>
    <w:uiPriority w:val="99"/>
    <w:semiHidden/>
    <w:rPr>
      <w:color w:val="808080"/>
    </w:rPr>
  </w:style>
  <w:style w:type="paragraph" w:customStyle="1" w:styleId="2A64EC33C5D44433802A41E583025CF8">
    <w:name w:val="2A64EC33C5D44433802A41E583025CF8"/>
    <w:pPr>
      <w:widowControl w:val="0"/>
      <w:wordWrap w:val="0"/>
      <w:autoSpaceDE w:val="0"/>
      <w:autoSpaceDN w:val="0"/>
    </w:pPr>
  </w:style>
  <w:style w:type="paragraph" w:customStyle="1" w:styleId="15E79ED534F3462CB71A92C600F678C3">
    <w:name w:val="15E79ED534F3462CB71A92C600F678C3"/>
    <w:pPr>
      <w:widowControl w:val="0"/>
      <w:wordWrap w:val="0"/>
      <w:autoSpaceDE w:val="0"/>
      <w:autoSpaceDN w:val="0"/>
    </w:pPr>
  </w:style>
  <w:style w:type="paragraph" w:customStyle="1" w:styleId="BFD126A2CFB74CE280D156BC3E3CE4B2">
    <w:name w:val="BFD126A2CFB74CE280D156BC3E3CE4B2"/>
    <w:pPr>
      <w:widowControl w:val="0"/>
      <w:wordWrap w:val="0"/>
      <w:autoSpaceDE w:val="0"/>
      <w:autoSpaceDN w:val="0"/>
    </w:pPr>
  </w:style>
  <w:style w:type="paragraph" w:customStyle="1" w:styleId="1A235BF5544F4DD4973E8289679C380B">
    <w:name w:val="1A235BF5544F4DD4973E8289679C380B"/>
    <w:pPr>
      <w:widowControl w:val="0"/>
      <w:wordWrap w:val="0"/>
      <w:autoSpaceDE w:val="0"/>
      <w:autoSpaceDN w:val="0"/>
    </w:pPr>
  </w:style>
  <w:style w:type="paragraph" w:customStyle="1" w:styleId="D1E7DB958DB54B2BABF0E1D8561A90CB">
    <w:name w:val="D1E7DB958DB54B2BABF0E1D8561A90CB"/>
    <w:pPr>
      <w:widowControl w:val="0"/>
      <w:wordWrap w:val="0"/>
      <w:autoSpaceDE w:val="0"/>
      <w:autoSpaceDN w:val="0"/>
    </w:pPr>
  </w:style>
  <w:style w:type="paragraph" w:customStyle="1" w:styleId="69577DFC856A4F4D8B1602187445A99A">
    <w:name w:val="69577DFC856A4F4D8B1602187445A99A"/>
    <w:pPr>
      <w:widowControl w:val="0"/>
      <w:wordWrap w:val="0"/>
      <w:autoSpaceDE w:val="0"/>
      <w:autoSpaceDN w:val="0"/>
    </w:pPr>
  </w:style>
  <w:style w:type="paragraph" w:customStyle="1" w:styleId="C025E3FAD9BF4BC093F5E850C7626DF4">
    <w:name w:val="C025E3FAD9BF4BC093F5E850C7626DF4"/>
    <w:pPr>
      <w:widowControl w:val="0"/>
      <w:wordWrap w:val="0"/>
      <w:autoSpaceDE w:val="0"/>
      <w:autoSpaceDN w:val="0"/>
    </w:pPr>
  </w:style>
  <w:style w:type="paragraph" w:customStyle="1" w:styleId="9368A0E7B8454F74954CB392DB73FF17">
    <w:name w:val="9368A0E7B8454F74954CB392DB73FF17"/>
    <w:pPr>
      <w:widowControl w:val="0"/>
      <w:wordWrap w:val="0"/>
      <w:autoSpaceDE w:val="0"/>
      <w:autoSpaceDN w:val="0"/>
    </w:pPr>
  </w:style>
  <w:style w:type="paragraph" w:customStyle="1" w:styleId="EE37F1B015C54D23B465FD1B5E7698E5">
    <w:name w:val="EE37F1B015C54D23B465FD1B5E7698E5"/>
    <w:pPr>
      <w:widowControl w:val="0"/>
      <w:wordWrap w:val="0"/>
      <w:autoSpaceDE w:val="0"/>
      <w:autoSpaceDN w:val="0"/>
    </w:pPr>
  </w:style>
  <w:style w:type="paragraph" w:customStyle="1" w:styleId="3CF1DB90F4754C3EA04A9716F36E0BA9">
    <w:name w:val="3CF1DB90F4754C3EA04A9716F36E0BA9"/>
    <w:pPr>
      <w:widowControl w:val="0"/>
      <w:wordWrap w:val="0"/>
      <w:autoSpaceDE w:val="0"/>
      <w:autoSpaceDN w:val="0"/>
    </w:pPr>
  </w:style>
  <w:style w:type="paragraph" w:customStyle="1" w:styleId="D4F43105CAA94F6BB2B009F38C8A73DB">
    <w:name w:val="D4F43105CAA94F6BB2B009F38C8A73DB"/>
    <w:rsid w:val="00F55E6F"/>
    <w:pPr>
      <w:widowControl w:val="0"/>
      <w:wordWrap w:val="0"/>
      <w:autoSpaceDE w:val="0"/>
      <w:autoSpaceDN w:val="0"/>
    </w:pPr>
  </w:style>
  <w:style w:type="paragraph" w:customStyle="1" w:styleId="EE472C8644E441BD83980EFB792CAF46">
    <w:name w:val="EE472C8644E441BD83980EFB792CAF46"/>
    <w:rsid w:val="00F55E6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Team Leader
김정민</CompanyAddress>
  <CompanyPhone/>
  <CompanyFax/>
  <CompanyEmail>Writer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6ECAF6-D409-44BF-9C1B-E155DC3F2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267D10-9828-4A08-A134-D7285B999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사업 계획서(빨강 디자인)</Template>
  <TotalTime>87</TotalTime>
  <Pages>12</Pages>
  <Words>917</Words>
  <Characters>5229</Characters>
  <Application>Microsoft Office Word</Application>
  <DocSecurity>0</DocSecurity>
  <Lines>43</Lines>
  <Paragraphs>12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SimpleMerge Team7</vt:lpstr>
      <vt:lpstr/>
      <vt:lpstr>경영 요약</vt:lpstr>
      <vt:lpstr>    주요 현황</vt:lpstr>
      <vt:lpstr>    목표</vt:lpstr>
      <vt:lpstr>    사명 선언</vt:lpstr>
      <vt:lpstr>    성공의 요건</vt:lpstr>
      <vt:lpstr>사업 설명</vt:lpstr>
      <vt:lpstr>    회사 소유권/법적 실체</vt:lpstr>
      <vt:lpstr>    위치</vt:lpstr>
      <vt:lpstr>    인테리어</vt:lpstr>
      <vt:lpstr>    운영 시간</vt:lpstr>
      <vt:lpstr>    제품 및 서비스</vt:lpstr>
      <vt:lpstr>    공급업체</vt:lpstr>
      <vt:lpstr>    서비스</vt:lpstr>
      <vt:lpstr>    제조</vt:lpstr>
      <vt:lpstr>    관리</vt:lpstr>
      <vt:lpstr>    재무 관리</vt:lpstr>
      <vt:lpstr>    창업/인수 요약</vt:lpstr>
      <vt:lpstr>마케팅</vt:lpstr>
      <vt:lpstr>    시장 분석</vt:lpstr>
      <vt:lpstr>    시장 세분화</vt:lpstr>
      <vt:lpstr>    경쟁업체</vt:lpstr>
      <vt:lpstr>    가격 책정</vt:lpstr>
      <vt:lpstr>        광고 및 홍보</vt:lpstr>
      <vt:lpstr>        전략 및 실행</vt:lpstr>
      <vt:lpstr>부록</vt:lpstr>
      <vt:lpstr>    창업 비용</vt:lpstr>
      <vt:lpstr>    창업 자금 결정</vt:lpstr>
      <vt:lpstr>    현금 흐름</vt:lpstr>
      <vt:lpstr>    추정 손익 계산서</vt:lpstr>
      <vt:lpstr>    손익 계산서</vt:lpstr>
      <vt:lpstr>        예산 손익과 실제 손익 비교: (&lt;[시작 연도, 월]&gt;—&lt;[종료 연도, 월</vt:lpstr>
      <vt:lpstr>    대차대조표</vt:lpstr>
      <vt:lpstr>    판매 예측</vt:lpstr>
      <vt:lpstr>    중요 시점</vt:lpstr>
      <vt:lpstr>    손익분기점 분석</vt:lpstr>
      <vt:lpstr>    기타 문서</vt:lpstr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SimpleMerge Team7</dc:title>
  <dc:subject>Software Requirements Specification</dc:subject>
  <dc:creator>Sang Heon Kim</dc:creator>
  <cp:keywords/>
  <dc:description/>
  <cp:lastModifiedBy>Sang Heon Kim</cp:lastModifiedBy>
  <cp:revision>7</cp:revision>
  <dcterms:created xsi:type="dcterms:W3CDTF">2018-06-05T10:37:00Z</dcterms:created>
  <dcterms:modified xsi:type="dcterms:W3CDTF">2018-06-06T06:09:00Z</dcterms:modified>
  <cp:contentStatus>김상헌, 이동현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