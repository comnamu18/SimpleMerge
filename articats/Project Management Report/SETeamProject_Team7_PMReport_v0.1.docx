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5C4F6B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5C4F6B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F3B96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Project Management Report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5C4F6B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5C4F6B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F3B96">
                                <w:rPr>
                                  <w:b/>
                                  <w:sz w:val="72"/>
                                  <w:szCs w:val="44"/>
                                </w:rPr>
                                <w:t>Project Management Report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5C4F6B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7C1FEF">
                                            <w:rPr>
                                              <w:rFonts w:hint="eastAsia"/>
                                            </w:rPr>
                                            <w:t>김</w:t>
                                          </w:r>
                                          <w:r w:rsidR="007C1FEF">
                                            <w:t>정민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5C4F6B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C1FE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C1FEF">
                                      <w:t>정민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noProof/>
          <w:sz w:val="28"/>
          <w:szCs w:val="28"/>
        </w:rPr>
      </w:sdtEndPr>
      <w:sdtContent>
        <w:p w:rsidR="0083683C" w:rsidRPr="005A5961" w:rsidRDefault="006A0A9B" w:rsidP="00DD73DC">
          <w:pPr>
            <w:pStyle w:val="ae"/>
            <w:rPr>
              <w:b/>
              <w:sz w:val="56"/>
              <w:lang w:val="ko-KR"/>
            </w:rPr>
          </w:pPr>
          <w:r w:rsidRPr="005A5961">
            <w:rPr>
              <w:rFonts w:hint="eastAsia"/>
              <w:b/>
              <w:sz w:val="56"/>
              <w:lang w:val="ko-KR"/>
            </w:rPr>
            <w:t>C</w:t>
          </w:r>
          <w:r w:rsidRPr="005A5961">
            <w:rPr>
              <w:b/>
              <w:sz w:val="56"/>
              <w:lang w:val="ko-KR"/>
            </w:rPr>
            <w:t>OTENTS</w:t>
          </w:r>
        </w:p>
        <w:p w:rsidR="005A5961" w:rsidRDefault="005A5961" w:rsidP="005A5961">
          <w:pPr>
            <w:rPr>
              <w:lang w:val="ko-KR"/>
            </w:rPr>
          </w:pPr>
        </w:p>
        <w:p w:rsidR="005A5961" w:rsidRPr="005A5961" w:rsidRDefault="005A5961" w:rsidP="005A5961">
          <w:pPr>
            <w:rPr>
              <w:rFonts w:hint="eastAsia"/>
              <w:lang w:val="ko-KR"/>
            </w:rPr>
          </w:pPr>
        </w:p>
        <w:p w:rsidR="0030202C" w:rsidRPr="005A5961" w:rsidRDefault="00AC5762">
          <w:pPr>
            <w:pStyle w:val="1"/>
            <w:tabs>
              <w:tab w:val="right" w:leader="dot" w:pos="9350"/>
            </w:tabs>
            <w:rPr>
              <w:bCs w:val="0"/>
              <w:noProof/>
              <w:color w:val="auto"/>
              <w:kern w:val="2"/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t xml:space="preserve">프로젝트 </w:t>
          </w:r>
          <w:r w:rsidR="0030202C" w:rsidRPr="005A5961">
            <w:rPr>
              <w:bCs w:val="0"/>
              <w:sz w:val="28"/>
              <w:szCs w:val="28"/>
            </w:rPr>
            <w:fldChar w:fldCharType="begin"/>
          </w:r>
          <w:r w:rsidR="0030202C" w:rsidRPr="005A5961">
            <w:rPr>
              <w:bCs w:val="0"/>
              <w:sz w:val="28"/>
              <w:szCs w:val="28"/>
            </w:rPr>
            <w:instrText>TOC \o "1-2" \n "2-2" \h \z \u</w:instrText>
          </w:r>
          <w:r w:rsidR="0030202C" w:rsidRPr="005A5961">
            <w:rPr>
              <w:bCs w:val="0"/>
              <w:sz w:val="28"/>
              <w:szCs w:val="28"/>
            </w:rPr>
            <w:fldChar w:fldCharType="separate"/>
          </w:r>
          <w:hyperlink w:anchor="_Toc349734314" w:history="1"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개요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</w:hyperlink>
          <w:r w:rsidR="00257EC1">
            <w:rPr>
              <w:noProof/>
              <w:sz w:val="28"/>
              <w:szCs w:val="28"/>
            </w:rPr>
            <w:t>2</w:t>
          </w:r>
        </w:p>
        <w:p w:rsidR="0030202C" w:rsidRPr="005A5961" w:rsidRDefault="0030202C" w:rsidP="005A5961">
          <w:pPr>
            <w:pStyle w:val="20"/>
            <w:ind w:left="0"/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rFonts w:hint="eastAsia"/>
              <w:b/>
              <w:sz w:val="28"/>
              <w:szCs w:val="28"/>
            </w:rPr>
          </w:pPr>
        </w:p>
        <w:p w:rsidR="0030202C" w:rsidRPr="005A5961" w:rsidRDefault="005C4F6B" w:rsidP="005A5961">
          <w:pPr>
            <w:pStyle w:val="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349734319" w:history="1">
            <w:r w:rsidR="00AC5762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프로젝트 진행</w:t>
            </w:r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 xml:space="preserve"> 과정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begin"/>
            </w:r>
            <w:r w:rsidR="0030202C" w:rsidRPr="005A5961">
              <w:rPr>
                <w:noProof/>
                <w:webHidden/>
                <w:sz w:val="28"/>
                <w:szCs w:val="28"/>
              </w:rPr>
              <w:instrText xml:space="preserve"> PAGEREF _Toc349734319 \h </w:instrText>
            </w:r>
            <w:r w:rsidR="0030202C" w:rsidRPr="005A5961">
              <w:rPr>
                <w:noProof/>
                <w:webHidden/>
                <w:sz w:val="28"/>
                <w:szCs w:val="28"/>
              </w:rPr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0A9B" w:rsidRPr="005A5961">
              <w:rPr>
                <w:noProof/>
                <w:webHidden/>
                <w:sz w:val="28"/>
                <w:szCs w:val="28"/>
              </w:rPr>
              <w:t>2</w:t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rFonts w:hint="eastAsia"/>
              <w:b/>
              <w:sz w:val="28"/>
              <w:szCs w:val="28"/>
            </w:rPr>
          </w:pPr>
        </w:p>
        <w:p w:rsidR="0083683C" w:rsidRPr="005A5961" w:rsidRDefault="00CB6DB7" w:rsidP="005A5961">
          <w:pPr>
            <w:pStyle w:val="1"/>
            <w:tabs>
              <w:tab w:val="right" w:leader="dot" w:pos="9350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프로젝트 후기</w:t>
          </w:r>
          <w:hyperlink w:anchor="_Toc349734331" w:history="1"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A932C6" w:rsidRPr="005A5961">
              <w:rPr>
                <w:noProof/>
                <w:webHidden/>
                <w:sz w:val="28"/>
                <w:szCs w:val="28"/>
              </w:rPr>
              <w:t>3</w:t>
            </w:r>
          </w:hyperlink>
          <w:r w:rsidR="0030202C" w:rsidRPr="005A5961">
            <w:rPr>
              <w:bCs w:val="0"/>
              <w:sz w:val="28"/>
              <w:szCs w:val="28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Default="00CE2C03" w:rsidP="00EB76E3">
      <w:pPr>
        <w:pStyle w:val="10"/>
      </w:pPr>
      <w:r>
        <w:rPr>
          <w:rFonts w:hint="eastAsia"/>
        </w:rPr>
        <w:lastRenderedPageBreak/>
        <w:t xml:space="preserve">프로젝트 </w:t>
      </w:r>
      <w:r w:rsidR="00810274">
        <w:rPr>
          <w:rFonts w:hint="eastAsia"/>
        </w:rPr>
        <w:t>개요</w:t>
      </w:r>
    </w:p>
    <w:p w:rsidR="00810274" w:rsidRPr="00593B84" w:rsidRDefault="00593B84" w:rsidP="00593B84">
      <w:pPr>
        <w:pStyle w:val="afa"/>
        <w:numPr>
          <w:ilvl w:val="0"/>
          <w:numId w:val="28"/>
        </w:numPr>
        <w:ind w:leftChars="0"/>
      </w:pPr>
      <w:r>
        <w:rPr>
          <w:rFonts w:eastAsia="바탕"/>
        </w:rPr>
        <w:t>Project Repository Address</w:t>
      </w:r>
    </w:p>
    <w:p w:rsidR="00593B84" w:rsidRDefault="00DA4E24" w:rsidP="00DA4E24">
      <w:pPr>
        <w:pStyle w:val="afa"/>
        <w:ind w:leftChars="0" w:left="760"/>
      </w:pPr>
      <w:hyperlink r:id="rId12" w:history="1">
        <w:r w:rsidRPr="00334360">
          <w:rPr>
            <w:rStyle w:val="af"/>
          </w:rPr>
          <w:t>https://github.com/minn951120/SimpleMerge</w:t>
        </w:r>
      </w:hyperlink>
      <w:r>
        <w:t xml:space="preserve"> </w:t>
      </w:r>
    </w:p>
    <w:p w:rsidR="00DA4E24" w:rsidRPr="00DA4E24" w:rsidRDefault="00DA4E24" w:rsidP="00DA4E24">
      <w:pPr>
        <w:pStyle w:val="afa"/>
        <w:numPr>
          <w:ilvl w:val="0"/>
          <w:numId w:val="28"/>
        </w:numPr>
        <w:ind w:leftChars="0"/>
      </w:pPr>
      <w:r>
        <w:rPr>
          <w:rFonts w:ascii="맑은 고딕" w:eastAsia="맑은 고딕" w:hAnsi="맑은 고딕" w:cs="맑은 고딕" w:hint="eastAsia"/>
        </w:rPr>
        <w:t xml:space="preserve">프로젝트 관리자 </w:t>
      </w:r>
      <w:r>
        <w:rPr>
          <w:rFonts w:ascii="맑은 고딕" w:eastAsia="맑은 고딕" w:hAnsi="맑은 고딕" w:cs="맑은 고딕"/>
        </w:rPr>
        <w:t>(Repository Owner)</w:t>
      </w:r>
    </w:p>
    <w:p w:rsidR="00DA4E24" w:rsidRDefault="00DA4E24" w:rsidP="00DA4E24">
      <w:pPr>
        <w:pStyle w:val="afa"/>
        <w:ind w:leftChars="0" w:left="7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김정민</w:t>
      </w:r>
    </w:p>
    <w:tbl>
      <w:tblPr>
        <w:tblpPr w:leftFromText="142" w:rightFromText="142" w:vertAnchor="text" w:horzAnchor="margin" w:tblpXSpec="center" w:tblpY="501"/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132"/>
        <w:gridCol w:w="6749"/>
      </w:tblGrid>
      <w:tr w:rsidR="00FC2D7F" w:rsidRPr="00D416A4" w:rsidTr="00FC2D7F">
        <w:trPr>
          <w:trHeight w:val="2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  <w:t>구성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b/>
                <w:bCs/>
                <w:color w:val="24292E"/>
                <w:sz w:val="24"/>
                <w:szCs w:val="24"/>
              </w:rPr>
              <w:t>역할</w:t>
            </w:r>
          </w:p>
        </w:tc>
      </w:tr>
      <w:tr w:rsidR="00FC2D7F" w:rsidRPr="00D416A4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김정민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Cont</w:t>
            </w:r>
            <w:r w:rsidR="008819B1">
              <w:rPr>
                <w:rFonts w:ascii="Segoe UI" w:eastAsia="굴림" w:hAnsi="Segoe UI" w:cs="Segoe UI" w:hint="eastAsia"/>
                <w:color w:val="24292E"/>
                <w:sz w:val="24"/>
                <w:szCs w:val="24"/>
              </w:rPr>
              <w:t>r</w:t>
            </w: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oller, Code Review, Project Manager</w:t>
            </w:r>
          </w:p>
        </w:tc>
      </w:tr>
      <w:tr w:rsidR="00FC2D7F" w:rsidRPr="00D416A4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김상헌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Model, SRS, demo presentation, quality assurance</w:t>
            </w:r>
          </w:p>
        </w:tc>
      </w:tr>
      <w:tr w:rsidR="00FC2D7F" w:rsidRPr="00D416A4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양종만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Model, LCS, test/design/analysis/implementation docs</w:t>
            </w:r>
          </w:p>
        </w:tc>
      </w:tr>
      <w:tr w:rsidR="00FC2D7F" w:rsidRPr="00D416A4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이동현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Model, SRS</w:t>
            </w:r>
          </w:p>
        </w:tc>
      </w:tr>
      <w:tr w:rsidR="00FC2D7F" w:rsidRPr="00D416A4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proofErr w:type="spellStart"/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임기찬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View, Controller, test/design/analysis/implementation docs</w:t>
            </w:r>
          </w:p>
        </w:tc>
      </w:tr>
      <w:tr w:rsidR="00FC2D7F" w:rsidRPr="00D416A4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황선준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D416A4" w:rsidRDefault="00FC2D7F" w:rsidP="00FC2D7F">
            <w:pPr>
              <w:spacing w:after="0" w:line="240" w:lineRule="auto"/>
              <w:rPr>
                <w:rFonts w:ascii="Segoe UI" w:eastAsia="굴림" w:hAnsi="Segoe UI" w:cs="Segoe UI"/>
                <w:color w:val="24292E"/>
                <w:sz w:val="24"/>
                <w:szCs w:val="24"/>
              </w:rPr>
            </w:pPr>
            <w:r w:rsidRPr="00D416A4">
              <w:rPr>
                <w:rFonts w:ascii="Segoe UI" w:eastAsia="굴림" w:hAnsi="Segoe UI" w:cs="Segoe UI"/>
                <w:color w:val="24292E"/>
                <w:sz w:val="24"/>
                <w:szCs w:val="24"/>
              </w:rPr>
              <w:t>View, presentation, design/analysis/implementation docs</w:t>
            </w:r>
          </w:p>
        </w:tc>
      </w:tr>
    </w:tbl>
    <w:p w:rsidR="00DA4E24" w:rsidRPr="00DA4E24" w:rsidRDefault="00DA4E24" w:rsidP="00DA4E24">
      <w:pPr>
        <w:pStyle w:val="afa"/>
        <w:numPr>
          <w:ilvl w:val="0"/>
          <w:numId w:val="28"/>
        </w:numPr>
        <w:ind w:leftChars="0"/>
      </w:pPr>
      <w:r>
        <w:rPr>
          <w:rFonts w:ascii="맑은 고딕" w:eastAsia="맑은 고딕" w:hAnsi="맑은 고딕" w:cs="맑은 고딕" w:hint="eastAsia"/>
        </w:rPr>
        <w:t>프로젝트 멤버</w:t>
      </w:r>
      <w:r w:rsidR="00D416A4">
        <w:rPr>
          <w:rFonts w:ascii="맑은 고딕" w:eastAsia="맑은 고딕" w:hAnsi="맑은 고딕" w:cs="맑은 고딕" w:hint="eastAsia"/>
        </w:rPr>
        <w:t>와 역할</w:t>
      </w:r>
    </w:p>
    <w:p w:rsidR="00DA4E24" w:rsidRPr="00D416A4" w:rsidRDefault="00DA4E24" w:rsidP="00D416A4">
      <w:pPr>
        <w:pStyle w:val="afa"/>
        <w:ind w:leftChars="0" w:left="760"/>
        <w:rPr>
          <w:rFonts w:hint="eastAsia"/>
        </w:rPr>
      </w:pPr>
      <w:bookmarkStart w:id="0" w:name="_GoBack"/>
      <w:bookmarkEnd w:id="0"/>
    </w:p>
    <w:sectPr w:rsidR="00DA4E24" w:rsidRPr="00D416A4">
      <w:footerReference w:type="default" r:id="rId1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6B" w:rsidRDefault="005C4F6B">
      <w:pPr>
        <w:spacing w:after="0" w:line="240" w:lineRule="auto"/>
      </w:pPr>
      <w:r>
        <w:separator/>
      </w:r>
    </w:p>
  </w:endnote>
  <w:endnote w:type="continuationSeparator" w:id="0">
    <w:p w:rsidR="005C4F6B" w:rsidRDefault="005C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5C4F6B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DA4E24" w:rsidRPr="00DA4E24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5C4F6B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8819B1" w:rsidRPr="008819B1">
      <w:rPr>
        <w:noProof/>
        <w:lang w:val="ko-KR"/>
      </w:rPr>
      <w:t>2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6B" w:rsidRDefault="005C4F6B">
      <w:pPr>
        <w:spacing w:after="0" w:line="240" w:lineRule="auto"/>
      </w:pPr>
      <w:r>
        <w:separator/>
      </w:r>
    </w:p>
  </w:footnote>
  <w:footnote w:type="continuationSeparator" w:id="0">
    <w:p w:rsidR="005C4F6B" w:rsidRDefault="005C4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4925C3"/>
    <w:multiLevelType w:val="hybridMultilevel"/>
    <w:tmpl w:val="A9C8D298"/>
    <w:lvl w:ilvl="0" w:tplc="B6740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7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57EC1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93B84"/>
    <w:rsid w:val="005A5961"/>
    <w:rsid w:val="005C4F6B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572CB"/>
    <w:rsid w:val="007607CE"/>
    <w:rsid w:val="00774C69"/>
    <w:rsid w:val="00777AEB"/>
    <w:rsid w:val="00794ED9"/>
    <w:rsid w:val="007C1FEF"/>
    <w:rsid w:val="007C242E"/>
    <w:rsid w:val="007D483F"/>
    <w:rsid w:val="007D748B"/>
    <w:rsid w:val="007E429F"/>
    <w:rsid w:val="00810274"/>
    <w:rsid w:val="00827653"/>
    <w:rsid w:val="0083683C"/>
    <w:rsid w:val="008372A5"/>
    <w:rsid w:val="0087107D"/>
    <w:rsid w:val="008819B1"/>
    <w:rsid w:val="008852FD"/>
    <w:rsid w:val="00904CB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AC5762"/>
    <w:rsid w:val="00B10EEC"/>
    <w:rsid w:val="00B27302"/>
    <w:rsid w:val="00B57483"/>
    <w:rsid w:val="00B770F6"/>
    <w:rsid w:val="00B92750"/>
    <w:rsid w:val="00BA4072"/>
    <w:rsid w:val="00BB376C"/>
    <w:rsid w:val="00BE69D0"/>
    <w:rsid w:val="00BF76A7"/>
    <w:rsid w:val="00BF7723"/>
    <w:rsid w:val="00C117D0"/>
    <w:rsid w:val="00C3497A"/>
    <w:rsid w:val="00C5786F"/>
    <w:rsid w:val="00C8017C"/>
    <w:rsid w:val="00CB6DB7"/>
    <w:rsid w:val="00CC089E"/>
    <w:rsid w:val="00CE2C03"/>
    <w:rsid w:val="00CE6DC8"/>
    <w:rsid w:val="00CF1B22"/>
    <w:rsid w:val="00D4145F"/>
    <w:rsid w:val="00D416A4"/>
    <w:rsid w:val="00D554C9"/>
    <w:rsid w:val="00D55D02"/>
    <w:rsid w:val="00D90279"/>
    <w:rsid w:val="00D94FB7"/>
    <w:rsid w:val="00DA4E24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EF3B96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58C4E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Unresolved Mention"/>
    <w:basedOn w:val="a0"/>
    <w:uiPriority w:val="99"/>
    <w:semiHidden/>
    <w:unhideWhenUsed/>
    <w:rsid w:val="00DA4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nn951120/SimpleMerg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380730"/>
    <w:rsid w:val="003A41DD"/>
    <w:rsid w:val="003E1E56"/>
    <w:rsid w:val="004440C7"/>
    <w:rsid w:val="00792191"/>
    <w:rsid w:val="007C332A"/>
    <w:rsid w:val="009650DB"/>
    <w:rsid w:val="009A559F"/>
    <w:rsid w:val="00A6673D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D86D4-384B-42DD-8A7C-462785C0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26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kjm</cp:lastModifiedBy>
  <cp:revision>13</cp:revision>
  <dcterms:created xsi:type="dcterms:W3CDTF">2018-06-07T07:00:00Z</dcterms:created>
  <dcterms:modified xsi:type="dcterms:W3CDTF">2018-06-07T07:27:00Z</dcterms:modified>
  <cp:contentStatus>김정민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